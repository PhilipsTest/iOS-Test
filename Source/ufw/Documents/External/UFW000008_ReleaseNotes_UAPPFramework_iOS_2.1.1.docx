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97509F" w14:textId="77777777" w:rsidR="006A3630" w:rsidRPr="000B7789" w:rsidRDefault="00C36315" w:rsidP="00C36315">
      <w:pPr>
        <w:pStyle w:val="Heading1"/>
      </w:pPr>
      <w:bookmarkStart w:id="0" w:name="_Toc467593659"/>
      <w:r>
        <w:t>Functionality Delivered</w:t>
      </w:r>
      <w:bookmarkEnd w:id="0"/>
    </w:p>
    <w:p w14:paraId="33275585" w14:textId="49376332" w:rsidR="006D2242" w:rsidRDefault="00DA26D9" w:rsidP="006D2242">
      <w:pPr>
        <w:pStyle w:val="Heading2"/>
      </w:pPr>
      <w:r>
        <w:t>Features</w:t>
      </w:r>
    </w:p>
    <w:p w14:paraId="02A229D8" w14:textId="77777777" w:rsidR="006D2242" w:rsidRDefault="006D2242" w:rsidP="006D2242">
      <w:pPr>
        <w:pStyle w:val="Heading2"/>
        <w:tabs>
          <w:tab w:val="num" w:pos="5963"/>
        </w:tabs>
        <w:rPr>
          <w:rFonts w:cs="Arial"/>
          <w:lang w:val="en-GB"/>
        </w:rPr>
      </w:pPr>
      <w:bookmarkStart w:id="1" w:name="_Toc476676799"/>
      <w:r>
        <w:rPr>
          <w:rFonts w:cs="Arial"/>
          <w:lang w:val="en-GB"/>
        </w:rPr>
        <w:t>Deprecated parameters/API:</w:t>
      </w:r>
      <w:bookmarkEnd w:id="1"/>
      <w:r>
        <w:rPr>
          <w:rFonts w:cs="Arial"/>
          <w:lang w:val="en-GB"/>
        </w:rPr>
        <w:t xml:space="preserve"> </w:t>
      </w:r>
    </w:p>
    <w:p w14:paraId="222BF18D" w14:textId="77777777" w:rsidR="006D2242" w:rsidRDefault="006D2242" w:rsidP="006D2242">
      <w:pPr>
        <w:pStyle w:val="ListParagraph"/>
        <w:numPr>
          <w:ilvl w:val="0"/>
          <w:numId w:val="29"/>
        </w:numPr>
        <w:rPr>
          <w:lang w:val="en-GB"/>
        </w:rPr>
      </w:pPr>
      <w:r w:rsidRPr="00A74692">
        <w:rPr>
          <w:lang w:val="en-GB"/>
        </w:rPr>
        <w:t xml:space="preserve">public static </w:t>
      </w:r>
      <w:proofErr w:type="spellStart"/>
      <w:r w:rsidRPr="00A74692">
        <w:rPr>
          <w:lang w:val="en-GB"/>
        </w:rPr>
        <w:t>var</w:t>
      </w:r>
      <w:proofErr w:type="spellEnd"/>
      <w:r w:rsidRPr="00A74692">
        <w:rPr>
          <w:lang w:val="en-GB"/>
        </w:rPr>
        <w:t xml:space="preserve"> </w:t>
      </w:r>
      <w:proofErr w:type="spellStart"/>
      <w:proofErr w:type="gramStart"/>
      <w:r w:rsidRPr="00A74692">
        <w:rPr>
          <w:lang w:val="en-GB"/>
        </w:rPr>
        <w:t>appFlowJsonPath</w:t>
      </w:r>
      <w:proofErr w:type="spellEnd"/>
      <w:r w:rsidRPr="00A74692">
        <w:rPr>
          <w:lang w:val="en-GB"/>
        </w:rPr>
        <w:t xml:space="preserve"> :</w:t>
      </w:r>
      <w:proofErr w:type="gramEnd"/>
      <w:r w:rsidRPr="00A74692">
        <w:rPr>
          <w:lang w:val="en-GB"/>
        </w:rPr>
        <w:t xml:space="preserve"> String?</w:t>
      </w:r>
    </w:p>
    <w:p w14:paraId="0ADE7CE7" w14:textId="77777777" w:rsidR="006D2242" w:rsidRDefault="006D2242" w:rsidP="006D2242">
      <w:pPr>
        <w:pStyle w:val="ListParagraph"/>
        <w:numPr>
          <w:ilvl w:val="0"/>
          <w:numId w:val="30"/>
        </w:numPr>
        <w:rPr>
          <w:lang w:val="en-GB"/>
        </w:rPr>
      </w:pPr>
      <w:r w:rsidRPr="00142949">
        <w:rPr>
          <w:lang w:val="en-GB"/>
        </w:rPr>
        <w:t xml:space="preserve">Variable to save the </w:t>
      </w:r>
      <w:proofErr w:type="spellStart"/>
      <w:r w:rsidRPr="00142949">
        <w:rPr>
          <w:lang w:val="en-GB"/>
        </w:rPr>
        <w:t>json</w:t>
      </w:r>
      <w:proofErr w:type="spellEnd"/>
      <w:r w:rsidRPr="00142949">
        <w:rPr>
          <w:lang w:val="en-GB"/>
        </w:rPr>
        <w:t xml:space="preserve"> path</w:t>
      </w:r>
      <w:r>
        <w:rPr>
          <w:lang w:val="en-GB"/>
        </w:rPr>
        <w:t xml:space="preserve"> in </w:t>
      </w:r>
      <w:proofErr w:type="spellStart"/>
      <w:r>
        <w:rPr>
          <w:lang w:val="en-GB"/>
        </w:rPr>
        <w:t>BaseFlowManager</w:t>
      </w:r>
      <w:proofErr w:type="spellEnd"/>
      <w:r>
        <w:rPr>
          <w:lang w:val="en-GB"/>
        </w:rPr>
        <w:t xml:space="preserve"> Class. </w:t>
      </w:r>
    </w:p>
    <w:p w14:paraId="146A69C3" w14:textId="77777777" w:rsidR="006D2242" w:rsidRDefault="006D2242" w:rsidP="006D2242">
      <w:pPr>
        <w:pStyle w:val="ListParagraph"/>
        <w:numPr>
          <w:ilvl w:val="0"/>
          <w:numId w:val="29"/>
        </w:numPr>
        <w:rPr>
          <w:lang w:val="en-GB"/>
        </w:rPr>
      </w:pPr>
      <w:r w:rsidRPr="00A74692">
        <w:rPr>
          <w:lang w:val="en-GB"/>
        </w:rPr>
        <w:t xml:space="preserve">public </w:t>
      </w:r>
      <w:proofErr w:type="spellStart"/>
      <w:proofErr w:type="gramStart"/>
      <w:r w:rsidRPr="00A74692">
        <w:rPr>
          <w:lang w:val="en-GB"/>
        </w:rPr>
        <w:t>init</w:t>
      </w:r>
      <w:proofErr w:type="spellEnd"/>
      <w:r w:rsidRPr="00A74692">
        <w:rPr>
          <w:lang w:val="en-GB"/>
        </w:rPr>
        <w:t>(</w:t>
      </w:r>
      <w:proofErr w:type="spellStart"/>
      <w:proofErr w:type="gramEnd"/>
      <w:r w:rsidRPr="00A74692">
        <w:rPr>
          <w:lang w:val="en-GB"/>
        </w:rPr>
        <w:t>withAppFlowJsonPath</w:t>
      </w:r>
      <w:proofErr w:type="spellEnd"/>
      <w:r w:rsidRPr="00A74692">
        <w:rPr>
          <w:lang w:val="en-GB"/>
        </w:rPr>
        <w:t xml:space="preserve"> </w:t>
      </w:r>
      <w:proofErr w:type="spellStart"/>
      <w:r w:rsidRPr="00A74692">
        <w:rPr>
          <w:lang w:val="en-GB"/>
        </w:rPr>
        <w:t>jsonPath</w:t>
      </w:r>
      <w:proofErr w:type="spellEnd"/>
      <w:r w:rsidRPr="00A74692">
        <w:rPr>
          <w:lang w:val="en-GB"/>
        </w:rPr>
        <w:t xml:space="preserve"> : String) {</w:t>
      </w:r>
      <w:r>
        <w:rPr>
          <w:lang w:val="en-GB"/>
        </w:rPr>
        <w:t>}</w:t>
      </w:r>
    </w:p>
    <w:p w14:paraId="51680806" w14:textId="77777777" w:rsidR="006D2242" w:rsidRPr="00A74692" w:rsidRDefault="006D2242" w:rsidP="006D2242">
      <w:pPr>
        <w:pStyle w:val="ListParagraph"/>
        <w:numPr>
          <w:ilvl w:val="0"/>
          <w:numId w:val="30"/>
        </w:numPr>
        <w:rPr>
          <w:lang w:val="en-GB"/>
        </w:rPr>
      </w:pPr>
      <w:proofErr w:type="spellStart"/>
      <w:r>
        <w:rPr>
          <w:lang w:val="en-GB"/>
        </w:rPr>
        <w:t>Initialzer</w:t>
      </w:r>
      <w:proofErr w:type="spellEnd"/>
      <w:r>
        <w:rPr>
          <w:lang w:val="en-GB"/>
        </w:rPr>
        <w:t xml:space="preserve"> method of </w:t>
      </w:r>
      <w:proofErr w:type="spellStart"/>
      <w:r>
        <w:rPr>
          <w:lang w:val="en-GB"/>
        </w:rPr>
        <w:t>BaseFlowManager</w:t>
      </w:r>
      <w:proofErr w:type="spellEnd"/>
      <w:r>
        <w:rPr>
          <w:lang w:val="en-GB"/>
        </w:rPr>
        <w:t xml:space="preserve"> class.</w:t>
      </w:r>
    </w:p>
    <w:p w14:paraId="1F08B223" w14:textId="77777777" w:rsidR="006D2242" w:rsidRPr="00732C9B" w:rsidRDefault="006D2242" w:rsidP="006D2242">
      <w:pPr>
        <w:pStyle w:val="Heading2"/>
        <w:tabs>
          <w:tab w:val="num" w:pos="5963"/>
        </w:tabs>
        <w:rPr>
          <w:rFonts w:cs="Arial"/>
          <w:lang w:val="en-GB"/>
        </w:rPr>
      </w:pPr>
      <w:bookmarkStart w:id="2" w:name="_Toc476676800"/>
      <w:r w:rsidRPr="00732C9B">
        <w:rPr>
          <w:rFonts w:cs="Arial"/>
        </w:rPr>
        <w:t>New</w:t>
      </w:r>
      <w:r w:rsidRPr="00732C9B">
        <w:rPr>
          <w:rFonts w:cs="Arial"/>
          <w:lang w:val="en-GB"/>
        </w:rPr>
        <w:t xml:space="preserve"> features</w:t>
      </w:r>
      <w:bookmarkEnd w:id="2"/>
    </w:p>
    <w:p w14:paraId="2BA6A808" w14:textId="77777777" w:rsidR="006D2242" w:rsidRPr="00732C9B" w:rsidRDefault="006D2242" w:rsidP="006D2242">
      <w:pPr>
        <w:rPr>
          <w:rFonts w:cs="Arial"/>
        </w:rPr>
      </w:pPr>
      <w:proofErr w:type="spellStart"/>
      <w:r>
        <w:rPr>
          <w:rFonts w:cs="Arial"/>
        </w:rPr>
        <w:t>UAPPFramework</w:t>
      </w:r>
      <w:proofErr w:type="spellEnd"/>
      <w:r>
        <w:rPr>
          <w:rFonts w:cs="Arial"/>
        </w:rPr>
        <w:t xml:space="preserve"> R</w:t>
      </w:r>
      <w:r w:rsidRPr="00732C9B">
        <w:rPr>
          <w:rFonts w:cs="Arial"/>
        </w:rPr>
        <w:t>eleases for PI 17.1 are:</w:t>
      </w:r>
    </w:p>
    <w:p w14:paraId="3389010A" w14:textId="77777777" w:rsidR="006D2242" w:rsidRDefault="006D2242" w:rsidP="006D2242">
      <w:pPr>
        <w:pStyle w:val="ListParagraph"/>
        <w:widowControl w:val="0"/>
        <w:numPr>
          <w:ilvl w:val="0"/>
          <w:numId w:val="28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76" w:lineRule="auto"/>
        <w:rPr>
          <w:rFonts w:eastAsia="Times New Roman" w:cs="Arial"/>
        </w:rPr>
      </w:pPr>
      <w:r>
        <w:rPr>
          <w:rFonts w:eastAsia="Times New Roman" w:cs="Arial"/>
        </w:rPr>
        <w:t xml:space="preserve">Added new initializer method in </w:t>
      </w:r>
      <w:proofErr w:type="spellStart"/>
      <w:r>
        <w:rPr>
          <w:rFonts w:eastAsia="Times New Roman" w:cs="Arial"/>
        </w:rPr>
        <w:t>BaseFlowManager</w:t>
      </w:r>
      <w:proofErr w:type="spellEnd"/>
      <w:r>
        <w:rPr>
          <w:rFonts w:eastAsia="Times New Roman" w:cs="Arial"/>
        </w:rPr>
        <w:t xml:space="preserve"> class:</w:t>
      </w:r>
    </w:p>
    <w:p w14:paraId="29F9B713" w14:textId="77777777" w:rsidR="006D2242" w:rsidRDefault="006D2242" w:rsidP="006D2242">
      <w:pPr>
        <w:pStyle w:val="ListParagraph"/>
        <w:widowControl w:val="0"/>
        <w:numPr>
          <w:ilvl w:val="0"/>
          <w:numId w:val="30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76" w:lineRule="auto"/>
        <w:rPr>
          <w:rFonts w:eastAsia="Times New Roman" w:cs="Arial"/>
        </w:rPr>
      </w:pPr>
      <w:r w:rsidRPr="00E37A69">
        <w:rPr>
          <w:rFonts w:eastAsia="Times New Roman" w:cs="Arial"/>
        </w:rPr>
        <w:t xml:space="preserve">public </w:t>
      </w:r>
      <w:proofErr w:type="spellStart"/>
      <w:r w:rsidRPr="00E37A69">
        <w:rPr>
          <w:rFonts w:eastAsia="Times New Roman" w:cs="Arial"/>
        </w:rPr>
        <w:t>func</w:t>
      </w:r>
      <w:proofErr w:type="spellEnd"/>
      <w:r w:rsidRPr="00E37A69">
        <w:rPr>
          <w:rFonts w:eastAsia="Times New Roman" w:cs="Arial"/>
        </w:rPr>
        <w:t xml:space="preserve"> </w:t>
      </w:r>
      <w:proofErr w:type="gramStart"/>
      <w:r w:rsidRPr="00E37A69">
        <w:rPr>
          <w:rFonts w:eastAsia="Times New Roman" w:cs="Arial"/>
        </w:rPr>
        <w:t>initialize(</w:t>
      </w:r>
      <w:proofErr w:type="spellStart"/>
      <w:proofErr w:type="gramEnd"/>
      <w:r w:rsidRPr="00E37A69">
        <w:rPr>
          <w:rFonts w:eastAsia="Times New Roman" w:cs="Arial"/>
        </w:rPr>
        <w:t>withAppFlowJsonPath</w:t>
      </w:r>
      <w:proofErr w:type="spellEnd"/>
      <w:r w:rsidRPr="00E37A69">
        <w:rPr>
          <w:rFonts w:eastAsia="Times New Roman" w:cs="Arial"/>
        </w:rPr>
        <w:t xml:space="preserve"> </w:t>
      </w:r>
      <w:proofErr w:type="spellStart"/>
      <w:r w:rsidRPr="00E37A69">
        <w:rPr>
          <w:rFonts w:eastAsia="Times New Roman" w:cs="Arial"/>
        </w:rPr>
        <w:t>jsonPath</w:t>
      </w:r>
      <w:proofErr w:type="spellEnd"/>
      <w:r w:rsidRPr="00E37A69">
        <w:rPr>
          <w:rFonts w:eastAsia="Times New Roman" w:cs="Arial"/>
        </w:rPr>
        <w:t xml:space="preserve"> : String, </w:t>
      </w:r>
      <w:r>
        <w:rPr>
          <w:rFonts w:eastAsia="Times New Roman" w:cs="Arial"/>
        </w:rPr>
        <w:t xml:space="preserve">@escaping </w:t>
      </w:r>
      <w:proofErr w:type="spellStart"/>
      <w:r w:rsidRPr="00E37A69">
        <w:rPr>
          <w:rFonts w:eastAsia="Times New Roman" w:cs="Arial"/>
        </w:rPr>
        <w:t>successBlock</w:t>
      </w:r>
      <w:proofErr w:type="spellEnd"/>
      <w:r w:rsidRPr="00E37A69">
        <w:rPr>
          <w:rFonts w:eastAsia="Times New Roman" w:cs="Arial"/>
        </w:rPr>
        <w:t xml:space="preserve"> : () -&gt; (),</w:t>
      </w:r>
      <w:r>
        <w:rPr>
          <w:rFonts w:eastAsia="Times New Roman" w:cs="Arial"/>
        </w:rPr>
        <w:t xml:space="preserve">@escaping  </w:t>
      </w:r>
      <w:proofErr w:type="spellStart"/>
      <w:r w:rsidRPr="00E37A69">
        <w:rPr>
          <w:rFonts w:eastAsia="Times New Roman" w:cs="Arial"/>
        </w:rPr>
        <w:t>failureBlock</w:t>
      </w:r>
      <w:proofErr w:type="spellEnd"/>
      <w:r w:rsidRPr="00E37A69">
        <w:rPr>
          <w:rFonts w:eastAsia="Times New Roman" w:cs="Arial"/>
        </w:rPr>
        <w:t xml:space="preserve"> : (</w:t>
      </w:r>
      <w:proofErr w:type="spellStart"/>
      <w:r w:rsidRPr="00E37A69">
        <w:rPr>
          <w:rFonts w:eastAsia="Times New Roman" w:cs="Arial"/>
        </w:rPr>
        <w:t>FlowManagerErrors</w:t>
      </w:r>
      <w:proofErr w:type="spellEnd"/>
      <w:r w:rsidRPr="00E37A69">
        <w:rPr>
          <w:rFonts w:eastAsia="Times New Roman" w:cs="Arial"/>
        </w:rPr>
        <w:t>) -&gt; () ) {</w:t>
      </w:r>
      <w:r>
        <w:rPr>
          <w:rFonts w:eastAsia="Times New Roman" w:cs="Arial"/>
        </w:rPr>
        <w:t>}</w:t>
      </w:r>
      <w:r w:rsidRPr="00732C9B">
        <w:rPr>
          <w:rFonts w:eastAsia="Times New Roman" w:cs="Arial"/>
        </w:rPr>
        <w:t xml:space="preserve"> </w:t>
      </w:r>
    </w:p>
    <w:p w14:paraId="6BF11098" w14:textId="77777777" w:rsidR="006D2242" w:rsidRDefault="006D2242" w:rsidP="006D2242">
      <w:pPr>
        <w:pStyle w:val="ListParagraph"/>
        <w:widowControl w:val="0"/>
        <w:numPr>
          <w:ilvl w:val="0"/>
          <w:numId w:val="28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76" w:lineRule="auto"/>
        <w:rPr>
          <w:rFonts w:eastAsia="Times New Roman" w:cs="Arial"/>
        </w:rPr>
      </w:pPr>
      <w:r>
        <w:rPr>
          <w:rFonts w:eastAsia="Times New Roman" w:cs="Arial"/>
        </w:rPr>
        <w:t xml:space="preserve">Flow Manager is included as a part of </w:t>
      </w:r>
      <w:proofErr w:type="spellStart"/>
      <w:r>
        <w:rPr>
          <w:rFonts w:eastAsia="Times New Roman" w:cs="Arial"/>
        </w:rPr>
        <w:t>UAPPFramework</w:t>
      </w:r>
      <w:proofErr w:type="spellEnd"/>
      <w:r>
        <w:rPr>
          <w:rFonts w:eastAsia="Times New Roman" w:cs="Arial"/>
        </w:rPr>
        <w:t>.</w:t>
      </w:r>
    </w:p>
    <w:p w14:paraId="1A167601" w14:textId="77777777" w:rsidR="006D2242" w:rsidRDefault="006D2242" w:rsidP="006D2242">
      <w:pPr>
        <w:pStyle w:val="ListParagraph"/>
        <w:widowControl w:val="0"/>
        <w:numPr>
          <w:ilvl w:val="0"/>
          <w:numId w:val="28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76" w:lineRule="auto"/>
        <w:rPr>
          <w:rFonts w:eastAsia="Times New Roman" w:cs="Arial"/>
        </w:rPr>
      </w:pPr>
      <w:r>
        <w:rPr>
          <w:rFonts w:eastAsia="Times New Roman" w:cs="Arial"/>
        </w:rPr>
        <w:t>Error Handling is added in Flow Manager.</w:t>
      </w:r>
    </w:p>
    <w:p w14:paraId="6AB9D5A8" w14:textId="77777777" w:rsidR="006D2242" w:rsidRDefault="006D2242" w:rsidP="006D2242">
      <w:pPr>
        <w:pStyle w:val="ListParagraph"/>
        <w:widowControl w:val="0"/>
        <w:numPr>
          <w:ilvl w:val="0"/>
          <w:numId w:val="28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76" w:lineRule="auto"/>
        <w:rPr>
          <w:rFonts w:eastAsia="Times New Roman" w:cs="Arial"/>
        </w:rPr>
      </w:pPr>
      <w:r>
        <w:rPr>
          <w:rFonts w:eastAsia="Times New Roman" w:cs="Arial"/>
        </w:rPr>
        <w:t>Threading Separation Handled in Flow Manager.</w:t>
      </w:r>
    </w:p>
    <w:p w14:paraId="7646914D" w14:textId="77777777" w:rsidR="006D2242" w:rsidRDefault="006D2242" w:rsidP="006D2242">
      <w:pPr>
        <w:pStyle w:val="ListParagraph"/>
        <w:widowControl w:val="0"/>
        <w:numPr>
          <w:ilvl w:val="0"/>
          <w:numId w:val="28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76" w:lineRule="auto"/>
        <w:rPr>
          <w:rFonts w:eastAsia="Times New Roman" w:cs="Arial"/>
        </w:rPr>
      </w:pPr>
      <w:r>
        <w:rPr>
          <w:rFonts w:eastAsia="Times New Roman" w:cs="Arial"/>
        </w:rPr>
        <w:t xml:space="preserve">Callback for Successful/Failure of Flow Manager </w:t>
      </w:r>
      <w:proofErr w:type="spellStart"/>
      <w:r>
        <w:rPr>
          <w:rFonts w:eastAsia="Times New Roman" w:cs="Arial"/>
        </w:rPr>
        <w:t>Initialisation</w:t>
      </w:r>
      <w:proofErr w:type="spellEnd"/>
      <w:r>
        <w:rPr>
          <w:rFonts w:eastAsia="Times New Roman" w:cs="Arial"/>
        </w:rPr>
        <w:t xml:space="preserve"> has been added.</w:t>
      </w:r>
    </w:p>
    <w:p w14:paraId="05DE8489" w14:textId="77777777" w:rsidR="006D2242" w:rsidRDefault="006D2242" w:rsidP="006D2242">
      <w:pPr>
        <w:pStyle w:val="ListParagraph"/>
        <w:widowControl w:val="0"/>
        <w:numPr>
          <w:ilvl w:val="0"/>
          <w:numId w:val="28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76" w:lineRule="auto"/>
        <w:rPr>
          <w:rFonts w:eastAsia="Times New Roman" w:cs="Arial"/>
        </w:rPr>
      </w:pPr>
      <w:r>
        <w:rPr>
          <w:rFonts w:eastAsia="Times New Roman" w:cs="Arial"/>
        </w:rPr>
        <w:t xml:space="preserve">Custom Back handling has been added in Flow </w:t>
      </w:r>
      <w:proofErr w:type="spellStart"/>
      <w:r>
        <w:rPr>
          <w:rFonts w:eastAsia="Times New Roman" w:cs="Arial"/>
        </w:rPr>
        <w:t>Manager.</w:t>
      </w:r>
    </w:p>
    <w:p w14:paraId="6D05628A" w14:textId="448F280D" w:rsidR="006D2242" w:rsidRPr="006D2242" w:rsidRDefault="006D2242" w:rsidP="006D2242">
      <w:pPr>
        <w:pStyle w:val="ListParagraph"/>
        <w:widowControl w:val="0"/>
        <w:numPr>
          <w:ilvl w:val="0"/>
          <w:numId w:val="28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76" w:lineRule="auto"/>
        <w:rPr>
          <w:rFonts w:eastAsia="Times New Roman" w:cs="Arial"/>
        </w:rPr>
      </w:pPr>
      <w:proofErr w:type="spellEnd"/>
      <w:r w:rsidRPr="006D2242">
        <w:rPr>
          <w:rFonts w:eastAsia="Times New Roman" w:cs="Arial"/>
        </w:rPr>
        <w:t>Swift 3 Conversion.</w:t>
      </w:r>
    </w:p>
    <w:p w14:paraId="03606EB5" w14:textId="5FB2A395" w:rsidR="00DA26D9" w:rsidRDefault="00DA26D9" w:rsidP="007F1B86">
      <w:pPr>
        <w:rPr>
          <w:i/>
          <w:color w:val="C0504D" w:themeColor="accent2"/>
          <w:lang w:val="en-GB"/>
        </w:rPr>
      </w:pPr>
    </w:p>
    <w:p w14:paraId="633A724E" w14:textId="2AFB3F08" w:rsidR="00DA26D9" w:rsidRDefault="00DA26D9" w:rsidP="00DA26D9">
      <w:pPr>
        <w:pStyle w:val="Heading2"/>
        <w:rPr>
          <w:lang w:val="en-GB"/>
        </w:rPr>
      </w:pPr>
      <w:r>
        <w:rPr>
          <w:lang w:val="en-GB"/>
        </w:rPr>
        <w:t>API description</w:t>
      </w:r>
    </w:p>
    <w:p w14:paraId="00D7A7DE" w14:textId="77777777" w:rsidR="00B55F2E" w:rsidRPr="00732C9B" w:rsidRDefault="00B55F2E" w:rsidP="00B55F2E">
      <w:pPr>
        <w:rPr>
          <w:rFonts w:cs="Arial"/>
        </w:rPr>
      </w:pPr>
      <w:proofErr w:type="spellStart"/>
      <w:r>
        <w:rPr>
          <w:rFonts w:cs="Arial"/>
        </w:rPr>
        <w:t>UAPPFramework</w:t>
      </w:r>
      <w:proofErr w:type="spellEnd"/>
      <w:r>
        <w:rPr>
          <w:rFonts w:cs="Arial"/>
        </w:rPr>
        <w:t xml:space="preserve"> R</w:t>
      </w:r>
      <w:r w:rsidRPr="00732C9B">
        <w:rPr>
          <w:rFonts w:cs="Arial"/>
        </w:rPr>
        <w:t>eleases for PI 17.1 are:</w:t>
      </w:r>
    </w:p>
    <w:p w14:paraId="6C4FA00D" w14:textId="77777777" w:rsidR="00B55F2E" w:rsidRDefault="00B55F2E" w:rsidP="00B55F2E">
      <w:pPr>
        <w:pStyle w:val="ListParagraph"/>
        <w:widowControl w:val="0"/>
        <w:numPr>
          <w:ilvl w:val="0"/>
          <w:numId w:val="28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76" w:lineRule="auto"/>
        <w:rPr>
          <w:rFonts w:eastAsia="Times New Roman" w:cs="Arial"/>
        </w:rPr>
      </w:pPr>
      <w:r>
        <w:rPr>
          <w:rFonts w:eastAsia="Times New Roman" w:cs="Arial"/>
        </w:rPr>
        <w:t xml:space="preserve">Added new initializer method in </w:t>
      </w:r>
      <w:proofErr w:type="spellStart"/>
      <w:r>
        <w:rPr>
          <w:rFonts w:eastAsia="Times New Roman" w:cs="Arial"/>
        </w:rPr>
        <w:t>BaseFlowManager</w:t>
      </w:r>
      <w:proofErr w:type="spellEnd"/>
      <w:r>
        <w:rPr>
          <w:rFonts w:eastAsia="Times New Roman" w:cs="Arial"/>
        </w:rPr>
        <w:t xml:space="preserve"> class:</w:t>
      </w:r>
    </w:p>
    <w:p w14:paraId="45BBF99A" w14:textId="77777777" w:rsidR="00B55F2E" w:rsidRDefault="00B55F2E" w:rsidP="00B55F2E">
      <w:pPr>
        <w:pStyle w:val="ListParagraph"/>
        <w:widowControl w:val="0"/>
        <w:numPr>
          <w:ilvl w:val="0"/>
          <w:numId w:val="30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76" w:lineRule="auto"/>
        <w:rPr>
          <w:rFonts w:eastAsia="Times New Roman" w:cs="Arial"/>
        </w:rPr>
      </w:pPr>
      <w:r w:rsidRPr="00E37A69">
        <w:rPr>
          <w:rFonts w:eastAsia="Times New Roman" w:cs="Arial"/>
        </w:rPr>
        <w:t xml:space="preserve">public </w:t>
      </w:r>
      <w:proofErr w:type="spellStart"/>
      <w:r w:rsidRPr="00E37A69">
        <w:rPr>
          <w:rFonts w:eastAsia="Times New Roman" w:cs="Arial"/>
        </w:rPr>
        <w:t>func</w:t>
      </w:r>
      <w:proofErr w:type="spellEnd"/>
      <w:r w:rsidRPr="00E37A69">
        <w:rPr>
          <w:rFonts w:eastAsia="Times New Roman" w:cs="Arial"/>
        </w:rPr>
        <w:t xml:space="preserve"> </w:t>
      </w:r>
      <w:proofErr w:type="gramStart"/>
      <w:r w:rsidRPr="00E37A69">
        <w:rPr>
          <w:rFonts w:eastAsia="Times New Roman" w:cs="Arial"/>
        </w:rPr>
        <w:t>initialize(</w:t>
      </w:r>
      <w:proofErr w:type="spellStart"/>
      <w:proofErr w:type="gramEnd"/>
      <w:r w:rsidRPr="00E37A69">
        <w:rPr>
          <w:rFonts w:eastAsia="Times New Roman" w:cs="Arial"/>
        </w:rPr>
        <w:t>withAppFlowJsonPath</w:t>
      </w:r>
      <w:proofErr w:type="spellEnd"/>
      <w:r w:rsidRPr="00E37A69">
        <w:rPr>
          <w:rFonts w:eastAsia="Times New Roman" w:cs="Arial"/>
        </w:rPr>
        <w:t xml:space="preserve"> </w:t>
      </w:r>
      <w:proofErr w:type="spellStart"/>
      <w:r w:rsidRPr="00E37A69">
        <w:rPr>
          <w:rFonts w:eastAsia="Times New Roman" w:cs="Arial"/>
        </w:rPr>
        <w:t>jsonPath</w:t>
      </w:r>
      <w:proofErr w:type="spellEnd"/>
      <w:r w:rsidRPr="00E37A69">
        <w:rPr>
          <w:rFonts w:eastAsia="Times New Roman" w:cs="Arial"/>
        </w:rPr>
        <w:t xml:space="preserve"> : String, </w:t>
      </w:r>
      <w:r>
        <w:rPr>
          <w:rFonts w:eastAsia="Times New Roman" w:cs="Arial"/>
        </w:rPr>
        <w:t xml:space="preserve">@escaping </w:t>
      </w:r>
      <w:proofErr w:type="spellStart"/>
      <w:r w:rsidRPr="00E37A69">
        <w:rPr>
          <w:rFonts w:eastAsia="Times New Roman" w:cs="Arial"/>
        </w:rPr>
        <w:t>successBlock</w:t>
      </w:r>
      <w:proofErr w:type="spellEnd"/>
      <w:r w:rsidRPr="00E37A69">
        <w:rPr>
          <w:rFonts w:eastAsia="Times New Roman" w:cs="Arial"/>
        </w:rPr>
        <w:t xml:space="preserve"> : () -&gt; (),</w:t>
      </w:r>
      <w:r>
        <w:rPr>
          <w:rFonts w:eastAsia="Times New Roman" w:cs="Arial"/>
        </w:rPr>
        <w:t xml:space="preserve">@escaping  </w:t>
      </w:r>
      <w:proofErr w:type="spellStart"/>
      <w:r w:rsidRPr="00E37A69">
        <w:rPr>
          <w:rFonts w:eastAsia="Times New Roman" w:cs="Arial"/>
        </w:rPr>
        <w:t>failureBlock</w:t>
      </w:r>
      <w:proofErr w:type="spellEnd"/>
      <w:r w:rsidRPr="00E37A69">
        <w:rPr>
          <w:rFonts w:eastAsia="Times New Roman" w:cs="Arial"/>
        </w:rPr>
        <w:t xml:space="preserve"> : (</w:t>
      </w:r>
      <w:proofErr w:type="spellStart"/>
      <w:r w:rsidRPr="00E37A69">
        <w:rPr>
          <w:rFonts w:eastAsia="Times New Roman" w:cs="Arial"/>
        </w:rPr>
        <w:t>FlowManagerErrors</w:t>
      </w:r>
      <w:proofErr w:type="spellEnd"/>
      <w:r w:rsidRPr="00E37A69">
        <w:rPr>
          <w:rFonts w:eastAsia="Times New Roman" w:cs="Arial"/>
        </w:rPr>
        <w:t>) -&gt; () ) {</w:t>
      </w:r>
      <w:r>
        <w:rPr>
          <w:rFonts w:eastAsia="Times New Roman" w:cs="Arial"/>
        </w:rPr>
        <w:t>}</w:t>
      </w:r>
      <w:r w:rsidRPr="00732C9B">
        <w:rPr>
          <w:rFonts w:eastAsia="Times New Roman" w:cs="Arial"/>
        </w:rPr>
        <w:t xml:space="preserve"> </w:t>
      </w:r>
    </w:p>
    <w:p w14:paraId="57635718" w14:textId="77777777" w:rsidR="00B55F2E" w:rsidRDefault="00B55F2E" w:rsidP="00B55F2E">
      <w:pPr>
        <w:pStyle w:val="ListParagraph"/>
        <w:widowControl w:val="0"/>
        <w:numPr>
          <w:ilvl w:val="0"/>
          <w:numId w:val="28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76" w:lineRule="auto"/>
        <w:rPr>
          <w:rFonts w:eastAsia="Times New Roman" w:cs="Arial"/>
        </w:rPr>
      </w:pPr>
      <w:r>
        <w:rPr>
          <w:rFonts w:eastAsia="Times New Roman" w:cs="Arial"/>
        </w:rPr>
        <w:t xml:space="preserve">Flow Manager is included as a part of </w:t>
      </w:r>
      <w:proofErr w:type="spellStart"/>
      <w:r>
        <w:rPr>
          <w:rFonts w:eastAsia="Times New Roman" w:cs="Arial"/>
        </w:rPr>
        <w:t>UAPPFramework</w:t>
      </w:r>
      <w:proofErr w:type="spellEnd"/>
      <w:r>
        <w:rPr>
          <w:rFonts w:eastAsia="Times New Roman" w:cs="Arial"/>
        </w:rPr>
        <w:t>.</w:t>
      </w:r>
    </w:p>
    <w:p w14:paraId="19111EDE" w14:textId="77777777" w:rsidR="00B55F2E" w:rsidRDefault="00B55F2E" w:rsidP="00B55F2E">
      <w:pPr>
        <w:pStyle w:val="ListParagraph"/>
        <w:widowControl w:val="0"/>
        <w:numPr>
          <w:ilvl w:val="0"/>
          <w:numId w:val="28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76" w:lineRule="auto"/>
        <w:rPr>
          <w:rFonts w:eastAsia="Times New Roman" w:cs="Arial"/>
        </w:rPr>
      </w:pPr>
      <w:r>
        <w:rPr>
          <w:rFonts w:eastAsia="Times New Roman" w:cs="Arial"/>
        </w:rPr>
        <w:t>Error Handling is added in Flow Manager.</w:t>
      </w:r>
    </w:p>
    <w:p w14:paraId="40D9FABF" w14:textId="77777777" w:rsidR="00B55F2E" w:rsidRDefault="00B55F2E" w:rsidP="00B55F2E">
      <w:pPr>
        <w:pStyle w:val="ListParagraph"/>
        <w:widowControl w:val="0"/>
        <w:numPr>
          <w:ilvl w:val="0"/>
          <w:numId w:val="28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76" w:lineRule="auto"/>
        <w:rPr>
          <w:rFonts w:eastAsia="Times New Roman" w:cs="Arial"/>
        </w:rPr>
      </w:pPr>
      <w:r>
        <w:rPr>
          <w:rFonts w:eastAsia="Times New Roman" w:cs="Arial"/>
        </w:rPr>
        <w:t>Threading Separation Handled in Flow Manager.</w:t>
      </w:r>
    </w:p>
    <w:p w14:paraId="057551E6" w14:textId="77777777" w:rsidR="00B55F2E" w:rsidRDefault="00B55F2E" w:rsidP="00B55F2E">
      <w:pPr>
        <w:pStyle w:val="ListParagraph"/>
        <w:widowControl w:val="0"/>
        <w:numPr>
          <w:ilvl w:val="0"/>
          <w:numId w:val="28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76" w:lineRule="auto"/>
        <w:rPr>
          <w:rFonts w:eastAsia="Times New Roman" w:cs="Arial"/>
        </w:rPr>
      </w:pPr>
      <w:r>
        <w:rPr>
          <w:rFonts w:eastAsia="Times New Roman" w:cs="Arial"/>
        </w:rPr>
        <w:t xml:space="preserve">Callback for Successful/Failure of Flow Manager </w:t>
      </w:r>
      <w:proofErr w:type="spellStart"/>
      <w:r>
        <w:rPr>
          <w:rFonts w:eastAsia="Times New Roman" w:cs="Arial"/>
        </w:rPr>
        <w:t>Initialisation</w:t>
      </w:r>
      <w:proofErr w:type="spellEnd"/>
      <w:r>
        <w:rPr>
          <w:rFonts w:eastAsia="Times New Roman" w:cs="Arial"/>
        </w:rPr>
        <w:t xml:space="preserve"> has been added.</w:t>
      </w:r>
    </w:p>
    <w:p w14:paraId="00D3963D" w14:textId="77777777" w:rsidR="00B55F2E" w:rsidRDefault="00B55F2E" w:rsidP="00B55F2E">
      <w:pPr>
        <w:pStyle w:val="ListParagraph"/>
        <w:widowControl w:val="0"/>
        <w:numPr>
          <w:ilvl w:val="0"/>
          <w:numId w:val="28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76" w:lineRule="auto"/>
        <w:rPr>
          <w:rFonts w:eastAsia="Times New Roman" w:cs="Arial"/>
        </w:rPr>
      </w:pPr>
      <w:r>
        <w:rPr>
          <w:rFonts w:eastAsia="Times New Roman" w:cs="Arial"/>
        </w:rPr>
        <w:t>Custom Back handling has been added in Flow Manager.</w:t>
      </w:r>
    </w:p>
    <w:p w14:paraId="50373FAE" w14:textId="77777777" w:rsidR="00B55F2E" w:rsidRPr="006D2242" w:rsidRDefault="00B55F2E" w:rsidP="00B55F2E">
      <w:pPr>
        <w:pStyle w:val="ListParagraph"/>
        <w:widowControl w:val="0"/>
        <w:numPr>
          <w:ilvl w:val="0"/>
          <w:numId w:val="28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76" w:lineRule="auto"/>
        <w:rPr>
          <w:rFonts w:eastAsia="Times New Roman" w:cs="Arial"/>
        </w:rPr>
      </w:pPr>
      <w:r w:rsidRPr="006D2242">
        <w:rPr>
          <w:rFonts w:eastAsia="Times New Roman" w:cs="Arial"/>
        </w:rPr>
        <w:t>Swift 3 Conversion.</w:t>
      </w:r>
    </w:p>
    <w:p w14:paraId="03ADE509" w14:textId="0FCC5A21" w:rsidR="00DA26D9" w:rsidRDefault="00DA26D9" w:rsidP="00DA26D9">
      <w:pPr>
        <w:rPr>
          <w:lang w:val="en-GB"/>
        </w:rPr>
      </w:pPr>
      <w:bookmarkStart w:id="3" w:name="_GoBack"/>
      <w:bookmarkEnd w:id="3"/>
    </w:p>
    <w:p w14:paraId="38E71230" w14:textId="38C5B56A" w:rsidR="004A7798" w:rsidRPr="00307D57" w:rsidRDefault="00987D9E" w:rsidP="00987D9E">
      <w:pPr>
        <w:pStyle w:val="Heading2"/>
      </w:pPr>
      <w:bookmarkStart w:id="4" w:name="_Toc467593663"/>
      <w:r>
        <w:t>Defects Solved</w:t>
      </w:r>
      <w:bookmarkEnd w:id="4"/>
    </w:p>
    <w:p w14:paraId="36DEBF64" w14:textId="77777777" w:rsidR="00DA26D9" w:rsidRPr="004C6F79" w:rsidRDefault="00DA26D9" w:rsidP="00987D9E">
      <w:pPr>
        <w:rPr>
          <w:i/>
          <w:color w:val="C0504D" w:themeColor="accent2"/>
          <w:lang w:val="en-GB"/>
        </w:rPr>
      </w:pPr>
    </w:p>
    <w:p w14:paraId="1DDB71EF" w14:textId="77777777" w:rsidR="00FB278B" w:rsidRDefault="00021A8D" w:rsidP="00054030">
      <w:pPr>
        <w:pStyle w:val="Heading2"/>
      </w:pPr>
      <w:bookmarkStart w:id="5" w:name="_Toc467593664"/>
      <w:r>
        <w:t>Residual Anomalies</w:t>
      </w:r>
      <w:bookmarkEnd w:id="5"/>
      <w:r>
        <w:t xml:space="preserve"> </w:t>
      </w:r>
    </w:p>
    <w:p w14:paraId="2037891B" w14:textId="5F551609" w:rsidR="00FB06DC" w:rsidRPr="004A7798" w:rsidRDefault="00FB06DC" w:rsidP="007F1B86">
      <w:pPr>
        <w:rPr>
          <w:color w:val="FF0000"/>
          <w:lang w:val="en-GB"/>
        </w:rPr>
      </w:pPr>
    </w:p>
    <w:p w14:paraId="42A43DCA" w14:textId="4AB955A3" w:rsidR="004A7798" w:rsidRDefault="00DA26D9" w:rsidP="004A7798">
      <w:pPr>
        <w:pStyle w:val="Heading2"/>
      </w:pPr>
      <w:r>
        <w:t>Location</w:t>
      </w:r>
    </w:p>
    <w:p w14:paraId="3004C697" w14:textId="108861F3" w:rsidR="00793596" w:rsidRPr="00793596" w:rsidRDefault="00793596" w:rsidP="00793596">
      <w:r>
        <w:t xml:space="preserve">iOS Source File : </w:t>
      </w:r>
      <w:hyperlink r:id="rId11" w:history="1">
        <w:r w:rsidRPr="00422E7E">
          <w:rPr>
            <w:rStyle w:val="Hyperlink"/>
          </w:rPr>
          <w:t>http://tfsemea1.ta.philips.com:8080/tfs/TPC_Region24/CDP2/_git/ufw-ios-uappframework</w:t>
        </w:r>
      </w:hyperlink>
    </w:p>
    <w:p w14:paraId="14F7A394" w14:textId="66617DD7" w:rsidR="004A7798" w:rsidRDefault="004A7798" w:rsidP="00DA26D9">
      <w:pPr>
        <w:rPr>
          <w:i/>
          <w:color w:val="C0504D" w:themeColor="accent2"/>
          <w:lang w:val="en-GB"/>
        </w:rPr>
      </w:pPr>
    </w:p>
    <w:p w14:paraId="45258A61" w14:textId="1141FDF5" w:rsidR="00DB5E7D" w:rsidRDefault="00DB5E7D" w:rsidP="00DB5E7D">
      <w:pPr>
        <w:pStyle w:val="Heading2"/>
        <w:rPr>
          <w:lang w:val="en-GB"/>
        </w:rPr>
      </w:pPr>
      <w:r>
        <w:rPr>
          <w:lang w:val="en-GB"/>
        </w:rPr>
        <w:lastRenderedPageBreak/>
        <w:t>Open Source licenses</w:t>
      </w:r>
    </w:p>
    <w:p w14:paraId="3AD0848E" w14:textId="52F74DA4" w:rsidR="00DB5E7D" w:rsidRPr="00793596" w:rsidRDefault="00793596" w:rsidP="00793596">
      <w:pPr>
        <w:pStyle w:val="ListParagraph"/>
        <w:numPr>
          <w:ilvl w:val="0"/>
          <w:numId w:val="31"/>
        </w:numPr>
        <w:rPr>
          <w:i/>
          <w:color w:val="C0504D" w:themeColor="accent2"/>
          <w:lang w:val="en-GB"/>
        </w:rPr>
      </w:pPr>
      <w:r w:rsidRPr="00793596">
        <w:rPr>
          <w:lang w:val="en-GB"/>
        </w:rPr>
        <w:t>Object Mapper</w:t>
      </w:r>
    </w:p>
    <w:p w14:paraId="03138D1B" w14:textId="77777777" w:rsidR="00DB5E7D" w:rsidRPr="00DB5E7D" w:rsidRDefault="00DB5E7D" w:rsidP="00DB5E7D">
      <w:pPr>
        <w:rPr>
          <w:lang w:val="en-GB"/>
        </w:rPr>
      </w:pPr>
    </w:p>
    <w:sectPr w:rsidR="00DB5E7D" w:rsidRPr="00DB5E7D" w:rsidSect="007A7D73">
      <w:headerReference w:type="default" r:id="rId12"/>
      <w:footerReference w:type="default" r:id="rId13"/>
      <w:pgSz w:w="11909" w:h="16834" w:code="9"/>
      <w:pgMar w:top="1985" w:right="1134" w:bottom="851" w:left="1134" w:header="561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792DC3" w14:textId="77777777" w:rsidR="004A236A" w:rsidRDefault="004A236A">
      <w:r>
        <w:separator/>
      </w:r>
    </w:p>
    <w:p w14:paraId="7EDD8587" w14:textId="77777777" w:rsidR="004A236A" w:rsidRDefault="004A236A"/>
    <w:p w14:paraId="13587745" w14:textId="77777777" w:rsidR="004A236A" w:rsidRDefault="004A236A" w:rsidP="00EF70B1"/>
    <w:p w14:paraId="43E442D8" w14:textId="77777777" w:rsidR="004A236A" w:rsidRDefault="004A236A" w:rsidP="00EF70B1"/>
    <w:p w14:paraId="26E53BD3" w14:textId="77777777" w:rsidR="004A236A" w:rsidRDefault="004A236A" w:rsidP="00EF70B1"/>
    <w:p w14:paraId="4334E1F2" w14:textId="77777777" w:rsidR="004A236A" w:rsidRDefault="004A236A" w:rsidP="00EF70B1"/>
    <w:p w14:paraId="5ECCE804" w14:textId="77777777" w:rsidR="004A236A" w:rsidRDefault="004A236A" w:rsidP="00214BFF"/>
  </w:endnote>
  <w:endnote w:type="continuationSeparator" w:id="0">
    <w:p w14:paraId="3BDB020F" w14:textId="77777777" w:rsidR="004A236A" w:rsidRDefault="004A236A">
      <w:r>
        <w:continuationSeparator/>
      </w:r>
    </w:p>
    <w:p w14:paraId="5BEABD68" w14:textId="77777777" w:rsidR="004A236A" w:rsidRDefault="004A236A"/>
    <w:p w14:paraId="57713551" w14:textId="77777777" w:rsidR="004A236A" w:rsidRDefault="004A236A" w:rsidP="00EF70B1"/>
    <w:p w14:paraId="2D174BE7" w14:textId="77777777" w:rsidR="004A236A" w:rsidRDefault="004A236A" w:rsidP="00EF70B1"/>
    <w:p w14:paraId="71C7B0D6" w14:textId="77777777" w:rsidR="004A236A" w:rsidRDefault="004A236A" w:rsidP="00EF70B1"/>
    <w:p w14:paraId="14D7EC5E" w14:textId="77777777" w:rsidR="004A236A" w:rsidRDefault="004A236A" w:rsidP="00EF70B1"/>
    <w:p w14:paraId="3A9397E8" w14:textId="77777777" w:rsidR="004A236A" w:rsidRDefault="004A236A" w:rsidP="00214BFF"/>
  </w:endnote>
  <w:endnote w:type="continuationNotice" w:id="1">
    <w:p w14:paraId="2ACC84D2" w14:textId="77777777" w:rsidR="004A236A" w:rsidRDefault="004A236A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3AE5CE" w14:textId="77777777" w:rsidR="00173509" w:rsidRDefault="00173509">
    <w:pPr>
      <w:pStyle w:val="Footer"/>
    </w:pPr>
  </w:p>
  <w:tbl>
    <w:tblPr>
      <w:tblStyle w:val="TableGrid"/>
      <w:tblW w:w="9923" w:type="dxa"/>
      <w:tblInd w:w="-34" w:type="dxa"/>
      <w:tblLook w:val="04A0" w:firstRow="1" w:lastRow="0" w:firstColumn="1" w:lastColumn="0" w:noHBand="0" w:noVBand="1"/>
    </w:tblPr>
    <w:tblGrid>
      <w:gridCol w:w="992"/>
      <w:gridCol w:w="1698"/>
      <w:gridCol w:w="1162"/>
      <w:gridCol w:w="1706"/>
      <w:gridCol w:w="992"/>
      <w:gridCol w:w="571"/>
      <w:gridCol w:w="963"/>
      <w:gridCol w:w="1839"/>
    </w:tblGrid>
    <w:tr w:rsidR="00E310C2" w14:paraId="184DE5ED" w14:textId="77777777" w:rsidTr="00A34AC3">
      <w:trPr>
        <w:trHeight w:hRule="exact" w:val="227"/>
      </w:trPr>
      <w:tc>
        <w:tcPr>
          <w:tcW w:w="992" w:type="dxa"/>
          <w:vAlign w:val="center"/>
        </w:tcPr>
        <w:p w14:paraId="258EC76F" w14:textId="77777777" w:rsidR="00E310C2" w:rsidRPr="00692864" w:rsidRDefault="00E310C2" w:rsidP="00E310C2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Doc ID:</w:t>
          </w:r>
        </w:p>
      </w:tc>
      <w:tc>
        <w:tcPr>
          <w:tcW w:w="1698" w:type="dxa"/>
          <w:vAlign w:val="center"/>
        </w:tcPr>
        <w:p w14:paraId="7185BE9E" w14:textId="51674CA2" w:rsidR="00E310C2" w:rsidRPr="005B762F" w:rsidRDefault="00861C56" w:rsidP="00A34AC3">
          <w:pPr>
            <w:pStyle w:val="Footer"/>
            <w:rPr>
              <w:rFonts w:cs="Arial"/>
              <w:szCs w:val="16"/>
            </w:rPr>
          </w:pPr>
          <w:r w:rsidRPr="00861C56">
            <w:rPr>
              <w:rFonts w:cs="Arial"/>
              <w:sz w:val="10"/>
              <w:szCs w:val="10"/>
            </w:rPr>
            <w:t>SusGuh-20170331-02</w:t>
          </w:r>
          <w:r>
            <w:rPr>
              <w:rFonts w:cs="Arial"/>
              <w:sz w:val="10"/>
              <w:szCs w:val="10"/>
            </w:rPr>
            <w:t>V02</w:t>
          </w:r>
        </w:p>
      </w:tc>
      <w:tc>
        <w:tcPr>
          <w:tcW w:w="4431" w:type="dxa"/>
          <w:gridSpan w:val="4"/>
          <w:vAlign w:val="center"/>
        </w:tcPr>
        <w:p w14:paraId="32EEB6AD" w14:textId="77777777" w:rsidR="00E310C2" w:rsidRPr="00692864" w:rsidRDefault="00E310C2" w:rsidP="00E310C2">
          <w:pPr>
            <w:pStyle w:val="Footer"/>
            <w:jc w:val="cen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Document title:</w:t>
          </w:r>
        </w:p>
      </w:tc>
      <w:tc>
        <w:tcPr>
          <w:tcW w:w="963" w:type="dxa"/>
          <w:vAlign w:val="center"/>
        </w:tcPr>
        <w:p w14:paraId="0AE2C751" w14:textId="52782CCF" w:rsidR="00E310C2" w:rsidRPr="00692864" w:rsidRDefault="00E310C2" w:rsidP="00E310C2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Author:</w:t>
          </w:r>
        </w:p>
      </w:tc>
      <w:tc>
        <w:tcPr>
          <w:tcW w:w="1839" w:type="dxa"/>
          <w:vAlign w:val="center"/>
        </w:tcPr>
        <w:p w14:paraId="3905384E" w14:textId="56D714A4" w:rsidR="00E310C2" w:rsidRPr="00692864" w:rsidRDefault="00861C56" w:rsidP="00F63137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  <w:lang w:val="nl-NL"/>
            </w:rPr>
            <w:t>Susmit Guha</w:t>
          </w:r>
        </w:p>
      </w:tc>
    </w:tr>
    <w:tr w:rsidR="00E310C2" w:rsidRPr="00327BEC" w14:paraId="3DED8691" w14:textId="77777777" w:rsidTr="00A34AC3">
      <w:trPr>
        <w:trHeight w:hRule="exact" w:val="397"/>
      </w:trPr>
      <w:tc>
        <w:tcPr>
          <w:tcW w:w="992" w:type="dxa"/>
          <w:vAlign w:val="center"/>
        </w:tcPr>
        <w:p w14:paraId="7F7A638D" w14:textId="7048E653" w:rsidR="00E310C2" w:rsidRPr="00692864" w:rsidRDefault="00E310C2" w:rsidP="00E310C2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Version:</w:t>
          </w:r>
        </w:p>
      </w:tc>
      <w:tc>
        <w:tcPr>
          <w:tcW w:w="1698" w:type="dxa"/>
          <w:vAlign w:val="center"/>
        </w:tcPr>
        <w:p w14:paraId="154A09BE" w14:textId="1F9A1F6A" w:rsidR="00E310C2" w:rsidRPr="00692864" w:rsidRDefault="00861C56" w:rsidP="00A34AC3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2.0.0</w:t>
          </w:r>
        </w:p>
      </w:tc>
      <w:tc>
        <w:tcPr>
          <w:tcW w:w="4431" w:type="dxa"/>
          <w:gridSpan w:val="4"/>
          <w:vAlign w:val="center"/>
        </w:tcPr>
        <w:p w14:paraId="546478B1" w14:textId="5DF648D0" w:rsidR="00E310C2" w:rsidRPr="008A40E0" w:rsidRDefault="00E310C2" w:rsidP="00861C56">
          <w:pPr>
            <w:pStyle w:val="Footer"/>
            <w:jc w:val="center"/>
            <w:rPr>
              <w:rFonts w:cs="Arial"/>
              <w:szCs w:val="16"/>
            </w:rPr>
          </w:pPr>
          <w:r>
            <w:t>Release</w:t>
          </w:r>
          <w:r w:rsidRPr="00F53079">
            <w:t xml:space="preserve"> </w:t>
          </w:r>
          <w:r>
            <w:t xml:space="preserve">Note for </w:t>
          </w:r>
          <w:proofErr w:type="spellStart"/>
          <w:r w:rsidR="00861C56" w:rsidRPr="00861C56">
            <w:rPr>
              <w:color w:val="000000" w:themeColor="text1"/>
            </w:rPr>
            <w:t>UAPPFramework</w:t>
          </w:r>
          <w:proofErr w:type="spellEnd"/>
          <w:r w:rsidRPr="00861C56">
            <w:rPr>
              <w:color w:val="000000" w:themeColor="text1"/>
            </w:rPr>
            <w:t xml:space="preserve"> </w:t>
          </w:r>
        </w:p>
      </w:tc>
      <w:tc>
        <w:tcPr>
          <w:tcW w:w="963" w:type="dxa"/>
          <w:vAlign w:val="center"/>
        </w:tcPr>
        <w:p w14:paraId="2D7700C2" w14:textId="4ABDD6FE" w:rsidR="00E310C2" w:rsidRPr="00692864" w:rsidRDefault="00E310C2" w:rsidP="00E310C2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Approver:</w:t>
          </w:r>
        </w:p>
      </w:tc>
      <w:tc>
        <w:tcPr>
          <w:tcW w:w="1839" w:type="dxa"/>
          <w:vAlign w:val="center"/>
        </w:tcPr>
        <w:p w14:paraId="4964DFE1" w14:textId="7E6F1436" w:rsidR="00E310C2" w:rsidRPr="00F05D9D" w:rsidRDefault="00861C56" w:rsidP="00F63137">
          <w:pPr>
            <w:pStyle w:val="Footer"/>
            <w:rPr>
              <w:rFonts w:cs="Arial"/>
              <w:szCs w:val="16"/>
              <w:lang w:val="nl-NL"/>
            </w:rPr>
          </w:pPr>
          <w:proofErr w:type="spellStart"/>
          <w:r>
            <w:rPr>
              <w:rFonts w:cs="Arial"/>
              <w:szCs w:val="16"/>
            </w:rPr>
            <w:t>Deepthi</w:t>
          </w:r>
          <w:proofErr w:type="spellEnd"/>
          <w:r>
            <w:rPr>
              <w:rFonts w:cs="Arial"/>
              <w:szCs w:val="16"/>
            </w:rPr>
            <w:t xml:space="preserve"> </w:t>
          </w:r>
          <w:proofErr w:type="spellStart"/>
          <w:r>
            <w:rPr>
              <w:rFonts w:cs="Arial"/>
              <w:szCs w:val="16"/>
            </w:rPr>
            <w:t>Shivakumar</w:t>
          </w:r>
          <w:proofErr w:type="spellEnd"/>
        </w:p>
      </w:tc>
    </w:tr>
    <w:tr w:rsidR="00A34AC3" w14:paraId="33CC29E4" w14:textId="77777777" w:rsidTr="00A34AC3">
      <w:trPr>
        <w:trHeight w:hRule="exact" w:val="397"/>
      </w:trPr>
      <w:tc>
        <w:tcPr>
          <w:tcW w:w="992" w:type="dxa"/>
          <w:vAlign w:val="center"/>
        </w:tcPr>
        <w:p w14:paraId="68D3B8ED" w14:textId="77777777" w:rsidR="00A34AC3" w:rsidRPr="00692864" w:rsidRDefault="00A34AC3" w:rsidP="00E310C2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Status:</w:t>
          </w:r>
        </w:p>
      </w:tc>
      <w:tc>
        <w:tcPr>
          <w:tcW w:w="1698" w:type="dxa"/>
          <w:vAlign w:val="center"/>
        </w:tcPr>
        <w:p w14:paraId="1D6A3963" w14:textId="2F57FA37" w:rsidR="00A34AC3" w:rsidRPr="00692864" w:rsidRDefault="00A34AC3" w:rsidP="00861C56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&lt;</w:t>
          </w:r>
          <w:r w:rsidR="00861C56">
            <w:rPr>
              <w:rFonts w:cs="Arial"/>
              <w:szCs w:val="16"/>
            </w:rPr>
            <w:t>Initial</w:t>
          </w:r>
          <w:r>
            <w:rPr>
              <w:rFonts w:cs="Arial"/>
              <w:szCs w:val="16"/>
            </w:rPr>
            <w:t>&gt;</w:t>
          </w:r>
        </w:p>
      </w:tc>
      <w:tc>
        <w:tcPr>
          <w:tcW w:w="1162" w:type="dxa"/>
          <w:vAlign w:val="center"/>
        </w:tcPr>
        <w:p w14:paraId="0F2843EA" w14:textId="0B2CF083" w:rsidR="00A34AC3" w:rsidRPr="00692864" w:rsidRDefault="00A34AC3" w:rsidP="00E310C2">
          <w:pPr>
            <w:pStyle w:val="Footer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Template ID: </w:t>
          </w:r>
        </w:p>
      </w:tc>
      <w:tc>
        <w:tcPr>
          <w:tcW w:w="1706" w:type="dxa"/>
          <w:vAlign w:val="center"/>
        </w:tcPr>
        <w:p w14:paraId="3813CA4D" w14:textId="77777777" w:rsidR="00A34AC3" w:rsidRPr="00692864" w:rsidRDefault="00A34AC3" w:rsidP="00E310C2">
          <w:pPr>
            <w:pStyle w:val="Footer"/>
            <w:rPr>
              <w:rFonts w:cs="Arial"/>
              <w:szCs w:val="16"/>
            </w:rPr>
          </w:pPr>
          <w:r w:rsidRPr="005B762F">
            <w:rPr>
              <w:rFonts w:cs="Arial"/>
              <w:szCs w:val="16"/>
            </w:rPr>
            <w:t>CDPP-T-03000013</w:t>
          </w:r>
        </w:p>
      </w:tc>
      <w:tc>
        <w:tcPr>
          <w:tcW w:w="992" w:type="dxa"/>
          <w:vAlign w:val="center"/>
        </w:tcPr>
        <w:p w14:paraId="6A44C07D" w14:textId="6DBC4DD7" w:rsidR="00A34AC3" w:rsidRPr="00692864" w:rsidRDefault="00A34AC3" w:rsidP="00E310C2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Template version:</w:t>
          </w:r>
        </w:p>
      </w:tc>
      <w:tc>
        <w:tcPr>
          <w:tcW w:w="571" w:type="dxa"/>
          <w:vAlign w:val="center"/>
        </w:tcPr>
        <w:p w14:paraId="16C21D49" w14:textId="47EF4561" w:rsidR="00A34AC3" w:rsidRPr="00692864" w:rsidRDefault="00861C56" w:rsidP="00E310C2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2</w:t>
          </w:r>
          <w:r w:rsidR="00A34AC3">
            <w:rPr>
              <w:rFonts w:cs="Arial"/>
              <w:szCs w:val="16"/>
            </w:rPr>
            <w:t>.0</w:t>
          </w:r>
        </w:p>
      </w:tc>
      <w:tc>
        <w:tcPr>
          <w:tcW w:w="963" w:type="dxa"/>
          <w:vAlign w:val="center"/>
        </w:tcPr>
        <w:p w14:paraId="2FEA329E" w14:textId="77777777" w:rsidR="00A34AC3" w:rsidRPr="00692864" w:rsidRDefault="00A34AC3" w:rsidP="00E310C2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Page:</w:t>
          </w:r>
        </w:p>
      </w:tc>
      <w:tc>
        <w:tcPr>
          <w:tcW w:w="1839" w:type="dxa"/>
          <w:vAlign w:val="center"/>
        </w:tcPr>
        <w:p w14:paraId="46A49A9C" w14:textId="51FD4C20" w:rsidR="00A34AC3" w:rsidRPr="0071266A" w:rsidRDefault="00A34AC3" w:rsidP="00E310C2">
          <w:pPr>
            <w:pStyle w:val="Footer"/>
            <w:rPr>
              <w:rFonts w:cs="Arial"/>
              <w:szCs w:val="16"/>
            </w:rPr>
          </w:pPr>
          <w:r w:rsidRPr="0071266A">
            <w:rPr>
              <w:rFonts w:cs="Arial"/>
              <w:szCs w:val="16"/>
            </w:rPr>
            <w:fldChar w:fldCharType="begin"/>
          </w:r>
          <w:r w:rsidRPr="0071266A">
            <w:rPr>
              <w:rFonts w:cs="Arial"/>
              <w:szCs w:val="16"/>
            </w:rPr>
            <w:instrText xml:space="preserve"> PAGE   \* MERGEFORMAT </w:instrText>
          </w:r>
          <w:r w:rsidRPr="0071266A">
            <w:rPr>
              <w:rFonts w:cs="Arial"/>
              <w:szCs w:val="16"/>
            </w:rPr>
            <w:fldChar w:fldCharType="separate"/>
          </w:r>
          <w:r w:rsidR="00861C56">
            <w:rPr>
              <w:rFonts w:cs="Arial"/>
              <w:noProof/>
              <w:szCs w:val="16"/>
            </w:rPr>
            <w:t>1</w:t>
          </w:r>
          <w:r w:rsidRPr="0071266A">
            <w:rPr>
              <w:rFonts w:cs="Arial"/>
              <w:szCs w:val="16"/>
            </w:rPr>
            <w:fldChar w:fldCharType="end"/>
          </w:r>
          <w:r>
            <w:rPr>
              <w:rFonts w:cs="Arial"/>
              <w:szCs w:val="16"/>
            </w:rPr>
            <w:t xml:space="preserve"> </w:t>
          </w:r>
          <w:r w:rsidRPr="0071266A">
            <w:rPr>
              <w:rFonts w:cs="Arial"/>
              <w:szCs w:val="16"/>
            </w:rPr>
            <w:t xml:space="preserve">of </w:t>
          </w:r>
          <w:r w:rsidRPr="0071266A">
            <w:rPr>
              <w:szCs w:val="16"/>
            </w:rPr>
            <w:fldChar w:fldCharType="begin"/>
          </w:r>
          <w:r w:rsidRPr="0071266A">
            <w:rPr>
              <w:szCs w:val="16"/>
            </w:rPr>
            <w:instrText xml:space="preserve"> NUMPAGES  \* Arabic  \* MERGEFORMAT </w:instrText>
          </w:r>
          <w:r w:rsidRPr="0071266A">
            <w:rPr>
              <w:szCs w:val="16"/>
            </w:rPr>
            <w:fldChar w:fldCharType="separate"/>
          </w:r>
          <w:r w:rsidR="00861C56">
            <w:rPr>
              <w:noProof/>
              <w:szCs w:val="16"/>
            </w:rPr>
            <w:t>2</w:t>
          </w:r>
          <w:r w:rsidRPr="0071266A">
            <w:rPr>
              <w:noProof/>
              <w:szCs w:val="16"/>
            </w:rPr>
            <w:fldChar w:fldCharType="end"/>
          </w:r>
        </w:p>
      </w:tc>
    </w:tr>
  </w:tbl>
  <w:p w14:paraId="6F1CBC8E" w14:textId="358FB18C" w:rsidR="00173509" w:rsidRDefault="00173509" w:rsidP="00A34AC3">
    <w:pPr>
      <w:pStyle w:val="Footer"/>
    </w:pPr>
  </w:p>
  <w:p w14:paraId="649B230C" w14:textId="77777777" w:rsidR="00A34AC3" w:rsidRDefault="00A34AC3" w:rsidP="00A34AC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D2489F" w14:textId="77777777" w:rsidR="004A236A" w:rsidRDefault="004A236A">
      <w:r>
        <w:separator/>
      </w:r>
    </w:p>
    <w:p w14:paraId="2E38CC16" w14:textId="77777777" w:rsidR="004A236A" w:rsidRDefault="004A236A"/>
    <w:p w14:paraId="53FA370A" w14:textId="77777777" w:rsidR="004A236A" w:rsidRDefault="004A236A" w:rsidP="00EF70B1"/>
    <w:p w14:paraId="411E6CAD" w14:textId="77777777" w:rsidR="004A236A" w:rsidRDefault="004A236A" w:rsidP="00EF70B1"/>
    <w:p w14:paraId="473BEDDB" w14:textId="77777777" w:rsidR="004A236A" w:rsidRDefault="004A236A" w:rsidP="00EF70B1"/>
    <w:p w14:paraId="6120CF8F" w14:textId="77777777" w:rsidR="004A236A" w:rsidRDefault="004A236A" w:rsidP="00EF70B1"/>
    <w:p w14:paraId="42C79B75" w14:textId="77777777" w:rsidR="004A236A" w:rsidRDefault="004A236A" w:rsidP="00214BFF"/>
  </w:footnote>
  <w:footnote w:type="continuationSeparator" w:id="0">
    <w:p w14:paraId="68BD6FCD" w14:textId="77777777" w:rsidR="004A236A" w:rsidRDefault="004A236A">
      <w:r>
        <w:continuationSeparator/>
      </w:r>
    </w:p>
    <w:p w14:paraId="46770A07" w14:textId="77777777" w:rsidR="004A236A" w:rsidRDefault="004A236A"/>
    <w:p w14:paraId="5FC8805D" w14:textId="77777777" w:rsidR="004A236A" w:rsidRDefault="004A236A" w:rsidP="00EF70B1"/>
    <w:p w14:paraId="29F1571D" w14:textId="77777777" w:rsidR="004A236A" w:rsidRDefault="004A236A" w:rsidP="00EF70B1"/>
    <w:p w14:paraId="2AA7B985" w14:textId="77777777" w:rsidR="004A236A" w:rsidRDefault="004A236A" w:rsidP="00EF70B1"/>
    <w:p w14:paraId="7F84EFD1" w14:textId="77777777" w:rsidR="004A236A" w:rsidRDefault="004A236A" w:rsidP="00EF70B1"/>
    <w:p w14:paraId="29F1103A" w14:textId="77777777" w:rsidR="004A236A" w:rsidRDefault="004A236A" w:rsidP="00214BFF"/>
  </w:footnote>
  <w:footnote w:type="continuationNotice" w:id="1">
    <w:p w14:paraId="7675A949" w14:textId="77777777" w:rsidR="004A236A" w:rsidRDefault="004A236A">
      <w:pPr>
        <w:spacing w:after="0"/>
      </w:pP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23" w:type="dxa"/>
      <w:tblInd w:w="-142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805"/>
      <w:gridCol w:w="3118"/>
    </w:tblGrid>
    <w:tr w:rsidR="00173509" w:rsidRPr="00C95909" w14:paraId="2FD4EC25" w14:textId="77777777" w:rsidTr="006D2242">
      <w:trPr>
        <w:trHeight w:val="720"/>
      </w:trPr>
      <w:tc>
        <w:tcPr>
          <w:tcW w:w="6805" w:type="dxa"/>
        </w:tcPr>
        <w:p w14:paraId="00668333" w14:textId="77777777" w:rsidR="00173509" w:rsidRPr="00727BE3" w:rsidRDefault="00173509" w:rsidP="003135C8">
          <w:pPr>
            <w:pStyle w:val="Title"/>
            <w:rPr>
              <w:b/>
              <w:color w:val="FF3333"/>
              <w:sz w:val="24"/>
              <w:szCs w:val="24"/>
            </w:rPr>
          </w:pPr>
        </w:p>
      </w:tc>
      <w:tc>
        <w:tcPr>
          <w:tcW w:w="3118" w:type="dxa"/>
        </w:tcPr>
        <w:p w14:paraId="77C3DBD2" w14:textId="77777777" w:rsidR="00173509" w:rsidRPr="00C95909" w:rsidRDefault="00173509" w:rsidP="002C78F3">
          <w:pPr>
            <w:pStyle w:val="Header"/>
            <w:jc w:val="right"/>
          </w:pPr>
          <w:r w:rsidRPr="002C78F3">
            <w:rPr>
              <w:rFonts w:ascii="Calibri" w:hAnsi="Calibri" w:cs="Calibri"/>
              <w:noProof/>
            </w:rPr>
            <w:drawing>
              <wp:inline distT="0" distB="0" distL="0" distR="0" wp14:anchorId="0B7826E9" wp14:editId="1B797A82">
                <wp:extent cx="1788795" cy="334010"/>
                <wp:effectExtent l="0" t="0" r="1905" b="8890"/>
                <wp:docPr id="3" name="Picture 3" descr="Description: Description: Description: Description: Description: Description: Description: PHGMCWORDMARK2008_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 descr="Description: Description: Description: Description: Description: Description: Description: PHGMCWORDMARK2008_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88795" cy="334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173509" w14:paraId="7F6461E1" w14:textId="77777777" w:rsidTr="00811305">
      <w:trPr>
        <w:cantSplit/>
      </w:trPr>
      <w:tc>
        <w:tcPr>
          <w:tcW w:w="9923" w:type="dxa"/>
          <w:gridSpan w:val="2"/>
        </w:tcPr>
        <w:p w14:paraId="16741C0A" w14:textId="10893F98" w:rsidR="00173509" w:rsidRPr="008217A8" w:rsidRDefault="00173509" w:rsidP="006D2242">
          <w:pPr>
            <w:pStyle w:val="NoSpacing"/>
            <w:rPr>
              <w:b/>
              <w:sz w:val="24"/>
              <w:szCs w:val="24"/>
            </w:rPr>
          </w:pPr>
          <w:r w:rsidRPr="008217A8">
            <w:rPr>
              <w:b/>
              <w:sz w:val="24"/>
              <w:szCs w:val="24"/>
            </w:rPr>
            <w:t>R</w:t>
          </w:r>
          <w:r>
            <w:rPr>
              <w:b/>
              <w:sz w:val="24"/>
              <w:szCs w:val="24"/>
            </w:rPr>
            <w:t>elease</w:t>
          </w:r>
          <w:r w:rsidRPr="008217A8">
            <w:rPr>
              <w:b/>
              <w:sz w:val="24"/>
              <w:szCs w:val="24"/>
            </w:rPr>
            <w:t xml:space="preserve"> N</w:t>
          </w:r>
          <w:r>
            <w:rPr>
              <w:b/>
              <w:sz w:val="24"/>
              <w:szCs w:val="24"/>
            </w:rPr>
            <w:t>ote</w:t>
          </w:r>
          <w:r w:rsidRPr="008217A8">
            <w:rPr>
              <w:b/>
              <w:sz w:val="24"/>
              <w:szCs w:val="24"/>
            </w:rPr>
            <w:t xml:space="preserve"> for </w:t>
          </w:r>
          <w:proofErr w:type="spellStart"/>
          <w:r w:rsidR="006D2242" w:rsidRPr="006D2242">
            <w:rPr>
              <w:b/>
              <w:color w:val="000000" w:themeColor="text1"/>
              <w:sz w:val="24"/>
              <w:szCs w:val="24"/>
            </w:rPr>
            <w:t>UAPPFramework</w:t>
          </w:r>
          <w:proofErr w:type="spellEnd"/>
        </w:p>
      </w:tc>
    </w:tr>
    <w:tr w:rsidR="00173509" w:rsidRPr="00C95909" w14:paraId="6B8F6E85" w14:textId="77777777" w:rsidTr="00811305">
      <w:trPr>
        <w:cantSplit/>
        <w:trHeight w:val="166"/>
      </w:trPr>
      <w:tc>
        <w:tcPr>
          <w:tcW w:w="6805" w:type="dxa"/>
          <w:tcBorders>
            <w:bottom w:val="single" w:sz="4" w:space="0" w:color="auto"/>
          </w:tcBorders>
        </w:tcPr>
        <w:p w14:paraId="490BE20F" w14:textId="77777777" w:rsidR="00173509" w:rsidRPr="00C95909" w:rsidRDefault="00173509" w:rsidP="002C78F3">
          <w:pPr>
            <w:pStyle w:val="Header"/>
            <w:rPr>
              <w:sz w:val="20"/>
            </w:rPr>
          </w:pPr>
        </w:p>
      </w:tc>
      <w:tc>
        <w:tcPr>
          <w:tcW w:w="3118" w:type="dxa"/>
          <w:tcBorders>
            <w:bottom w:val="single" w:sz="4" w:space="0" w:color="auto"/>
          </w:tcBorders>
        </w:tcPr>
        <w:p w14:paraId="67EC33E3" w14:textId="77777777" w:rsidR="00173509" w:rsidRPr="00C95909" w:rsidRDefault="00173509" w:rsidP="002C78F3">
          <w:pPr>
            <w:pStyle w:val="Header"/>
            <w:rPr>
              <w:sz w:val="20"/>
              <w:szCs w:val="28"/>
            </w:rPr>
          </w:pPr>
        </w:p>
      </w:tc>
    </w:tr>
  </w:tbl>
  <w:p w14:paraId="788FC319" w14:textId="77777777" w:rsidR="00173509" w:rsidRPr="00C95909" w:rsidRDefault="00173509" w:rsidP="002C78F3">
    <w:pPr>
      <w:pStyle w:val="Header"/>
      <w:rPr>
        <w:sz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E5D9A1B" wp14:editId="07EDBF3A">
              <wp:simplePos x="0" y="0"/>
              <wp:positionH relativeFrom="column">
                <wp:posOffset>-553113</wp:posOffset>
              </wp:positionH>
              <wp:positionV relativeFrom="paragraph">
                <wp:posOffset>148562</wp:posOffset>
              </wp:positionV>
              <wp:extent cx="333955" cy="8452237"/>
              <wp:effectExtent l="0" t="0" r="9525" b="635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3955" cy="8452237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CDB723" w14:textId="77777777" w:rsidR="00173509" w:rsidRPr="00FB5A60" w:rsidRDefault="00173509" w:rsidP="00FB5A60">
                          <w:pPr>
                            <w:pStyle w:val="Footer"/>
                            <w:jc w:val="center"/>
                          </w:pPr>
                          <w:r w:rsidRPr="00FB5A60">
                            <w:t>Printed copies are uncontrolled unless authenticated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E5D9A1B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2" o:spid="_x0000_s1026" type="#_x0000_t202" style="position:absolute;margin-left:-43.55pt;margin-top:11.7pt;width:26.3pt;height:665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" stroked="f">
              <v:textbox style="layout-flow:vertical;mso-layout-flow-alt:bottom-to-top">
                <w:txbxContent>
                  <w:p w14:paraId="46CDB723" w14:textId="77777777" w:rsidR="00173509" w:rsidRPr="00FB5A60" w:rsidRDefault="00173509" w:rsidP="00FB5A60">
                    <w:pPr>
                      <w:pStyle w:val="Footer"/>
                      <w:jc w:val="center"/>
                    </w:pPr>
                    <w:r w:rsidRPr="00FB5A60">
                      <w:t>Printed copies are uncontrolled unless authenticated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10BA0672"/>
    <w:lvl w:ilvl="0">
      <w:start w:val="1"/>
      <w:numFmt w:val="bullet"/>
      <w:pStyle w:val="ListBullet2"/>
      <w:lvlText w:val="-"/>
      <w:lvlJc w:val="left"/>
      <w:pPr>
        <w:tabs>
          <w:tab w:val="num" w:pos="1077"/>
        </w:tabs>
        <w:ind w:left="1077" w:hanging="283"/>
      </w:pPr>
      <w:rPr>
        <w:rFonts w:ascii="Arial" w:hAnsi="Arial" w:hint="default"/>
      </w:rPr>
    </w:lvl>
  </w:abstractNum>
  <w:abstractNum w:abstractNumId="1">
    <w:nsid w:val="FFFFFF89"/>
    <w:multiLevelType w:val="singleLevel"/>
    <w:tmpl w:val="6B726644"/>
    <w:lvl w:ilvl="0">
      <w:start w:val="1"/>
      <w:numFmt w:val="bullet"/>
      <w:pStyle w:val="List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</w:abstractNum>
  <w:abstractNum w:abstractNumId="2">
    <w:nsid w:val="00EB5957"/>
    <w:multiLevelType w:val="multilevel"/>
    <w:tmpl w:val="FA984C0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6814"/>
        </w:tabs>
        <w:ind w:left="6814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nsid w:val="07D938F3"/>
    <w:multiLevelType w:val="hybridMultilevel"/>
    <w:tmpl w:val="F19EC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377D3D"/>
    <w:multiLevelType w:val="hybridMultilevel"/>
    <w:tmpl w:val="E3245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7C7158"/>
    <w:multiLevelType w:val="hybridMultilevel"/>
    <w:tmpl w:val="1D9C5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052C80"/>
    <w:multiLevelType w:val="singleLevel"/>
    <w:tmpl w:val="7690FC5A"/>
    <w:lvl w:ilvl="0">
      <w:start w:val="1"/>
      <w:numFmt w:val="bullet"/>
      <w:pStyle w:val="Bullet4"/>
      <w:lvlText w:val=""/>
      <w:lvlJc w:val="left"/>
      <w:pPr>
        <w:tabs>
          <w:tab w:val="num" w:pos="2016"/>
        </w:tabs>
        <w:ind w:left="2016" w:hanging="432"/>
      </w:pPr>
      <w:rPr>
        <w:rFonts w:ascii="Symbol" w:hAnsi="Symbol" w:hint="default"/>
        <w:sz w:val="24"/>
      </w:rPr>
    </w:lvl>
  </w:abstractNum>
  <w:abstractNum w:abstractNumId="7">
    <w:nsid w:val="2C447396"/>
    <w:multiLevelType w:val="hybridMultilevel"/>
    <w:tmpl w:val="EB86F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2F7358"/>
    <w:multiLevelType w:val="hybridMultilevel"/>
    <w:tmpl w:val="A392964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640126"/>
    <w:multiLevelType w:val="hybridMultilevel"/>
    <w:tmpl w:val="9E44FF56"/>
    <w:lvl w:ilvl="0" w:tplc="E550F17A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16879B1"/>
    <w:multiLevelType w:val="hybridMultilevel"/>
    <w:tmpl w:val="A2726E6E"/>
    <w:lvl w:ilvl="0" w:tplc="2EF4D0D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AF32E0"/>
    <w:multiLevelType w:val="hybridMultilevel"/>
    <w:tmpl w:val="E4680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654E9A"/>
    <w:multiLevelType w:val="hybridMultilevel"/>
    <w:tmpl w:val="6A384F88"/>
    <w:lvl w:ilvl="0" w:tplc="14E8644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C47638F"/>
    <w:multiLevelType w:val="hybridMultilevel"/>
    <w:tmpl w:val="81D8BBAA"/>
    <w:lvl w:ilvl="0" w:tplc="1426496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3B04F16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45E5C7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E605BD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5BC8C9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0C8A07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5E42CD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B1A746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C7A862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>
    <w:nsid w:val="669231CD"/>
    <w:multiLevelType w:val="multilevel"/>
    <w:tmpl w:val="874CECC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>
    <w:nsid w:val="74693485"/>
    <w:multiLevelType w:val="hybridMultilevel"/>
    <w:tmpl w:val="00C4A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2"/>
  </w:num>
  <w:num w:numId="4">
    <w:abstractNumId w:val="6"/>
  </w:num>
  <w:num w:numId="5">
    <w:abstractNumId w:val="4"/>
  </w:num>
  <w:num w:numId="6">
    <w:abstractNumId w:val="11"/>
  </w:num>
  <w:num w:numId="7">
    <w:abstractNumId w:val="3"/>
  </w:num>
  <w:num w:numId="8">
    <w:abstractNumId w:val="0"/>
  </w:num>
  <w:num w:numId="9">
    <w:abstractNumId w:val="2"/>
  </w:num>
  <w:num w:numId="10">
    <w:abstractNumId w:val="2"/>
  </w:num>
  <w:num w:numId="11">
    <w:abstractNumId w:val="10"/>
  </w:num>
  <w:num w:numId="12">
    <w:abstractNumId w:val="14"/>
  </w:num>
  <w:num w:numId="13">
    <w:abstractNumId w:val="2"/>
  </w:num>
  <w:num w:numId="14">
    <w:abstractNumId w:val="2"/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10"/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3"/>
  </w:num>
  <w:num w:numId="25">
    <w:abstractNumId w:val="5"/>
  </w:num>
  <w:num w:numId="26">
    <w:abstractNumId w:val="2"/>
  </w:num>
  <w:num w:numId="27">
    <w:abstractNumId w:val="2"/>
  </w:num>
  <w:num w:numId="28">
    <w:abstractNumId w:val="8"/>
  </w:num>
  <w:num w:numId="29">
    <w:abstractNumId w:val="7"/>
  </w:num>
  <w:num w:numId="30">
    <w:abstractNumId w:val="9"/>
  </w:num>
  <w:num w:numId="31">
    <w:abstractNumId w:val="1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DateAndTime/>
  <w:hideSpellingErrors/>
  <w:hideGrammaticalErrors/>
  <w:activeWritingStyle w:appName="MSWord" w:lang="nl-NL" w:vendorID="1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F99"/>
    <w:rsid w:val="000021C0"/>
    <w:rsid w:val="000060D8"/>
    <w:rsid w:val="0000727A"/>
    <w:rsid w:val="000218E1"/>
    <w:rsid w:val="00021A8D"/>
    <w:rsid w:val="00021B0A"/>
    <w:rsid w:val="00030291"/>
    <w:rsid w:val="00041CCF"/>
    <w:rsid w:val="00042AB9"/>
    <w:rsid w:val="00042B4E"/>
    <w:rsid w:val="0004559A"/>
    <w:rsid w:val="00051D8C"/>
    <w:rsid w:val="00054030"/>
    <w:rsid w:val="00055020"/>
    <w:rsid w:val="00064925"/>
    <w:rsid w:val="000652D0"/>
    <w:rsid w:val="000669E6"/>
    <w:rsid w:val="0007251B"/>
    <w:rsid w:val="000732D4"/>
    <w:rsid w:val="00090538"/>
    <w:rsid w:val="000910E7"/>
    <w:rsid w:val="000A3E62"/>
    <w:rsid w:val="000A5D8C"/>
    <w:rsid w:val="000B651F"/>
    <w:rsid w:val="000B7789"/>
    <w:rsid w:val="000D4410"/>
    <w:rsid w:val="000D68CA"/>
    <w:rsid w:val="001034C4"/>
    <w:rsid w:val="00103E4A"/>
    <w:rsid w:val="001049A3"/>
    <w:rsid w:val="001115DD"/>
    <w:rsid w:val="001164E9"/>
    <w:rsid w:val="0012317E"/>
    <w:rsid w:val="001269FF"/>
    <w:rsid w:val="00126AC2"/>
    <w:rsid w:val="00131BDB"/>
    <w:rsid w:val="00133BC4"/>
    <w:rsid w:val="00137085"/>
    <w:rsid w:val="001431A8"/>
    <w:rsid w:val="00144CF8"/>
    <w:rsid w:val="00152995"/>
    <w:rsid w:val="001530A6"/>
    <w:rsid w:val="00162A0F"/>
    <w:rsid w:val="00162FA1"/>
    <w:rsid w:val="00163DB5"/>
    <w:rsid w:val="00167922"/>
    <w:rsid w:val="0017176C"/>
    <w:rsid w:val="00173509"/>
    <w:rsid w:val="00173F82"/>
    <w:rsid w:val="001778D5"/>
    <w:rsid w:val="00180F79"/>
    <w:rsid w:val="00182C95"/>
    <w:rsid w:val="0019114A"/>
    <w:rsid w:val="00194C12"/>
    <w:rsid w:val="001A183F"/>
    <w:rsid w:val="001A2BB4"/>
    <w:rsid w:val="001A529F"/>
    <w:rsid w:val="001B46A9"/>
    <w:rsid w:val="001C7E5F"/>
    <w:rsid w:val="001D2695"/>
    <w:rsid w:val="001D33AD"/>
    <w:rsid w:val="001D7649"/>
    <w:rsid w:val="001D7EC8"/>
    <w:rsid w:val="001E096E"/>
    <w:rsid w:val="001E2F3C"/>
    <w:rsid w:val="001E3FCF"/>
    <w:rsid w:val="001F0B2C"/>
    <w:rsid w:val="001F3297"/>
    <w:rsid w:val="001F3E78"/>
    <w:rsid w:val="001F7E33"/>
    <w:rsid w:val="002036EE"/>
    <w:rsid w:val="00204003"/>
    <w:rsid w:val="002053CC"/>
    <w:rsid w:val="002103E2"/>
    <w:rsid w:val="00214BFF"/>
    <w:rsid w:val="002321A4"/>
    <w:rsid w:val="002414FA"/>
    <w:rsid w:val="00241C51"/>
    <w:rsid w:val="0024353E"/>
    <w:rsid w:val="002509C2"/>
    <w:rsid w:val="00252E87"/>
    <w:rsid w:val="00254DC7"/>
    <w:rsid w:val="00255512"/>
    <w:rsid w:val="0026535C"/>
    <w:rsid w:val="00265D1B"/>
    <w:rsid w:val="00265F76"/>
    <w:rsid w:val="00266D31"/>
    <w:rsid w:val="002764A5"/>
    <w:rsid w:val="00277487"/>
    <w:rsid w:val="0028011E"/>
    <w:rsid w:val="0028052E"/>
    <w:rsid w:val="002863B6"/>
    <w:rsid w:val="002909F1"/>
    <w:rsid w:val="00290A14"/>
    <w:rsid w:val="00295D9B"/>
    <w:rsid w:val="002A3BC2"/>
    <w:rsid w:val="002A7576"/>
    <w:rsid w:val="002B2625"/>
    <w:rsid w:val="002B3BEE"/>
    <w:rsid w:val="002B637F"/>
    <w:rsid w:val="002B69FF"/>
    <w:rsid w:val="002C2076"/>
    <w:rsid w:val="002C3AC0"/>
    <w:rsid w:val="002C61C1"/>
    <w:rsid w:val="002C78F3"/>
    <w:rsid w:val="002D75C4"/>
    <w:rsid w:val="002E1A4D"/>
    <w:rsid w:val="002E7B99"/>
    <w:rsid w:val="002E7D51"/>
    <w:rsid w:val="002F39E7"/>
    <w:rsid w:val="00307D57"/>
    <w:rsid w:val="003135C8"/>
    <w:rsid w:val="00313CC4"/>
    <w:rsid w:val="00315AA6"/>
    <w:rsid w:val="00322D69"/>
    <w:rsid w:val="00323B48"/>
    <w:rsid w:val="00324A37"/>
    <w:rsid w:val="003442FC"/>
    <w:rsid w:val="00350020"/>
    <w:rsid w:val="00351503"/>
    <w:rsid w:val="00354F15"/>
    <w:rsid w:val="00355B13"/>
    <w:rsid w:val="0035722B"/>
    <w:rsid w:val="003606C0"/>
    <w:rsid w:val="003632BE"/>
    <w:rsid w:val="00373F99"/>
    <w:rsid w:val="00384C85"/>
    <w:rsid w:val="0039141C"/>
    <w:rsid w:val="00396382"/>
    <w:rsid w:val="0039782E"/>
    <w:rsid w:val="003A1ACD"/>
    <w:rsid w:val="003A1CBE"/>
    <w:rsid w:val="003A331A"/>
    <w:rsid w:val="003B086E"/>
    <w:rsid w:val="003B3BA0"/>
    <w:rsid w:val="003B58F2"/>
    <w:rsid w:val="003B6C59"/>
    <w:rsid w:val="003C0F48"/>
    <w:rsid w:val="003C297A"/>
    <w:rsid w:val="003D34D6"/>
    <w:rsid w:val="003D4290"/>
    <w:rsid w:val="003D62E9"/>
    <w:rsid w:val="003E04F5"/>
    <w:rsid w:val="003E24B2"/>
    <w:rsid w:val="003E2D03"/>
    <w:rsid w:val="003E6012"/>
    <w:rsid w:val="003E6F72"/>
    <w:rsid w:val="003E7966"/>
    <w:rsid w:val="003F01D5"/>
    <w:rsid w:val="003F305D"/>
    <w:rsid w:val="003F3F23"/>
    <w:rsid w:val="003F5DE2"/>
    <w:rsid w:val="004059F1"/>
    <w:rsid w:val="00413692"/>
    <w:rsid w:val="00420BFC"/>
    <w:rsid w:val="00420D43"/>
    <w:rsid w:val="00422C4D"/>
    <w:rsid w:val="0042411B"/>
    <w:rsid w:val="004270CE"/>
    <w:rsid w:val="00430F02"/>
    <w:rsid w:val="00432634"/>
    <w:rsid w:val="00434308"/>
    <w:rsid w:val="004424B3"/>
    <w:rsid w:val="00452CF6"/>
    <w:rsid w:val="00453EF4"/>
    <w:rsid w:val="00454DDB"/>
    <w:rsid w:val="00455E50"/>
    <w:rsid w:val="0048216E"/>
    <w:rsid w:val="00482BE6"/>
    <w:rsid w:val="004909CA"/>
    <w:rsid w:val="00495F6B"/>
    <w:rsid w:val="004964AD"/>
    <w:rsid w:val="004A1E91"/>
    <w:rsid w:val="004A236A"/>
    <w:rsid w:val="004A42DD"/>
    <w:rsid w:val="004A486F"/>
    <w:rsid w:val="004A4BF2"/>
    <w:rsid w:val="004A7798"/>
    <w:rsid w:val="004B04C2"/>
    <w:rsid w:val="004B5109"/>
    <w:rsid w:val="004B5FE7"/>
    <w:rsid w:val="004B7A5D"/>
    <w:rsid w:val="004C3E53"/>
    <w:rsid w:val="004C526C"/>
    <w:rsid w:val="004C60F9"/>
    <w:rsid w:val="004C6F79"/>
    <w:rsid w:val="004D6169"/>
    <w:rsid w:val="004D6622"/>
    <w:rsid w:val="004D66FB"/>
    <w:rsid w:val="004E03D0"/>
    <w:rsid w:val="004E1BDD"/>
    <w:rsid w:val="004E7634"/>
    <w:rsid w:val="004F30C7"/>
    <w:rsid w:val="004F7F19"/>
    <w:rsid w:val="00500668"/>
    <w:rsid w:val="00500B90"/>
    <w:rsid w:val="00501230"/>
    <w:rsid w:val="0050292D"/>
    <w:rsid w:val="0050294D"/>
    <w:rsid w:val="00505E6F"/>
    <w:rsid w:val="00506574"/>
    <w:rsid w:val="005065B7"/>
    <w:rsid w:val="005074C3"/>
    <w:rsid w:val="00507515"/>
    <w:rsid w:val="00511221"/>
    <w:rsid w:val="0051352F"/>
    <w:rsid w:val="0051695D"/>
    <w:rsid w:val="00521DF2"/>
    <w:rsid w:val="00524106"/>
    <w:rsid w:val="00526253"/>
    <w:rsid w:val="005356F0"/>
    <w:rsid w:val="00535B9C"/>
    <w:rsid w:val="00540046"/>
    <w:rsid w:val="005408FE"/>
    <w:rsid w:val="005517FE"/>
    <w:rsid w:val="00553745"/>
    <w:rsid w:val="00554FE4"/>
    <w:rsid w:val="00555B82"/>
    <w:rsid w:val="00565942"/>
    <w:rsid w:val="00565CA4"/>
    <w:rsid w:val="00566992"/>
    <w:rsid w:val="00570875"/>
    <w:rsid w:val="00570BD8"/>
    <w:rsid w:val="005736F2"/>
    <w:rsid w:val="00582924"/>
    <w:rsid w:val="00587FB6"/>
    <w:rsid w:val="0059023E"/>
    <w:rsid w:val="005A283F"/>
    <w:rsid w:val="005A2FD7"/>
    <w:rsid w:val="005A5EA4"/>
    <w:rsid w:val="005A75E5"/>
    <w:rsid w:val="005A7BFC"/>
    <w:rsid w:val="005B275F"/>
    <w:rsid w:val="005B4A0D"/>
    <w:rsid w:val="005B762F"/>
    <w:rsid w:val="005B767D"/>
    <w:rsid w:val="005C4136"/>
    <w:rsid w:val="005C4CAA"/>
    <w:rsid w:val="005D1196"/>
    <w:rsid w:val="005D2F43"/>
    <w:rsid w:val="005D6330"/>
    <w:rsid w:val="005E25AB"/>
    <w:rsid w:val="005F1666"/>
    <w:rsid w:val="006110F0"/>
    <w:rsid w:val="00613210"/>
    <w:rsid w:val="0061326D"/>
    <w:rsid w:val="00613C2C"/>
    <w:rsid w:val="00614DF0"/>
    <w:rsid w:val="00615B3C"/>
    <w:rsid w:val="00616B5F"/>
    <w:rsid w:val="00621716"/>
    <w:rsid w:val="00624099"/>
    <w:rsid w:val="0062439D"/>
    <w:rsid w:val="00626817"/>
    <w:rsid w:val="00637B9C"/>
    <w:rsid w:val="0064155B"/>
    <w:rsid w:val="0064688B"/>
    <w:rsid w:val="00654923"/>
    <w:rsid w:val="00656390"/>
    <w:rsid w:val="00665971"/>
    <w:rsid w:val="00665973"/>
    <w:rsid w:val="00673398"/>
    <w:rsid w:val="0067415E"/>
    <w:rsid w:val="006768AB"/>
    <w:rsid w:val="0068001C"/>
    <w:rsid w:val="006A15CB"/>
    <w:rsid w:val="006A1650"/>
    <w:rsid w:val="006A1D0F"/>
    <w:rsid w:val="006A1F95"/>
    <w:rsid w:val="006A3630"/>
    <w:rsid w:val="006A6115"/>
    <w:rsid w:val="006A6175"/>
    <w:rsid w:val="006B0560"/>
    <w:rsid w:val="006B0FAF"/>
    <w:rsid w:val="006B2136"/>
    <w:rsid w:val="006B3D9A"/>
    <w:rsid w:val="006B6B42"/>
    <w:rsid w:val="006C700F"/>
    <w:rsid w:val="006C706B"/>
    <w:rsid w:val="006D05ED"/>
    <w:rsid w:val="006D2242"/>
    <w:rsid w:val="006E3255"/>
    <w:rsid w:val="006E61B1"/>
    <w:rsid w:val="006E778B"/>
    <w:rsid w:val="006F0C74"/>
    <w:rsid w:val="006F13E3"/>
    <w:rsid w:val="006F60F2"/>
    <w:rsid w:val="0070170B"/>
    <w:rsid w:val="00703B4A"/>
    <w:rsid w:val="00705B91"/>
    <w:rsid w:val="0071266A"/>
    <w:rsid w:val="007128A0"/>
    <w:rsid w:val="007220E3"/>
    <w:rsid w:val="0072467D"/>
    <w:rsid w:val="0072697E"/>
    <w:rsid w:val="00726D45"/>
    <w:rsid w:val="00726E31"/>
    <w:rsid w:val="00727BE3"/>
    <w:rsid w:val="00732B4B"/>
    <w:rsid w:val="00733496"/>
    <w:rsid w:val="00734156"/>
    <w:rsid w:val="00740045"/>
    <w:rsid w:val="00742CCA"/>
    <w:rsid w:val="007565D0"/>
    <w:rsid w:val="00764784"/>
    <w:rsid w:val="00767748"/>
    <w:rsid w:val="00772AE4"/>
    <w:rsid w:val="00775258"/>
    <w:rsid w:val="00782F17"/>
    <w:rsid w:val="00783484"/>
    <w:rsid w:val="00783C7B"/>
    <w:rsid w:val="0078444C"/>
    <w:rsid w:val="007911C0"/>
    <w:rsid w:val="00791D38"/>
    <w:rsid w:val="00793596"/>
    <w:rsid w:val="00794488"/>
    <w:rsid w:val="00794BE5"/>
    <w:rsid w:val="00796DCD"/>
    <w:rsid w:val="007A7D73"/>
    <w:rsid w:val="007B161B"/>
    <w:rsid w:val="007B5EB0"/>
    <w:rsid w:val="007C0C6B"/>
    <w:rsid w:val="007D2D60"/>
    <w:rsid w:val="007D3E65"/>
    <w:rsid w:val="007E21C4"/>
    <w:rsid w:val="007E512B"/>
    <w:rsid w:val="007E5B5C"/>
    <w:rsid w:val="007F1B86"/>
    <w:rsid w:val="007F3C7F"/>
    <w:rsid w:val="007F44A1"/>
    <w:rsid w:val="007F4518"/>
    <w:rsid w:val="007F7821"/>
    <w:rsid w:val="00800D26"/>
    <w:rsid w:val="00802212"/>
    <w:rsid w:val="00811305"/>
    <w:rsid w:val="0081552D"/>
    <w:rsid w:val="0081663D"/>
    <w:rsid w:val="00817FE7"/>
    <w:rsid w:val="008217A8"/>
    <w:rsid w:val="008221AB"/>
    <w:rsid w:val="00822CC9"/>
    <w:rsid w:val="00823418"/>
    <w:rsid w:val="00825D5F"/>
    <w:rsid w:val="0082629C"/>
    <w:rsid w:val="00826ECC"/>
    <w:rsid w:val="00832721"/>
    <w:rsid w:val="0083533D"/>
    <w:rsid w:val="008367AD"/>
    <w:rsid w:val="00847118"/>
    <w:rsid w:val="0084757E"/>
    <w:rsid w:val="008550AC"/>
    <w:rsid w:val="00860836"/>
    <w:rsid w:val="00861C56"/>
    <w:rsid w:val="00881922"/>
    <w:rsid w:val="0089102B"/>
    <w:rsid w:val="008946B8"/>
    <w:rsid w:val="00896DE3"/>
    <w:rsid w:val="00897FE0"/>
    <w:rsid w:val="008A6F05"/>
    <w:rsid w:val="008A7160"/>
    <w:rsid w:val="008B472E"/>
    <w:rsid w:val="008B4E4E"/>
    <w:rsid w:val="008B614B"/>
    <w:rsid w:val="008B61C9"/>
    <w:rsid w:val="008B744D"/>
    <w:rsid w:val="008C1B2D"/>
    <w:rsid w:val="008C1F3E"/>
    <w:rsid w:val="008C3848"/>
    <w:rsid w:val="008C5834"/>
    <w:rsid w:val="008C58FE"/>
    <w:rsid w:val="008D00AD"/>
    <w:rsid w:val="008D1B4A"/>
    <w:rsid w:val="008D4352"/>
    <w:rsid w:val="008D6648"/>
    <w:rsid w:val="008E7955"/>
    <w:rsid w:val="008F01CD"/>
    <w:rsid w:val="008F1D71"/>
    <w:rsid w:val="008F2EBD"/>
    <w:rsid w:val="008F33C4"/>
    <w:rsid w:val="008F5C90"/>
    <w:rsid w:val="009003AD"/>
    <w:rsid w:val="00902583"/>
    <w:rsid w:val="00902FB5"/>
    <w:rsid w:val="009041C0"/>
    <w:rsid w:val="00916F6E"/>
    <w:rsid w:val="00930B21"/>
    <w:rsid w:val="00936AC0"/>
    <w:rsid w:val="00936F31"/>
    <w:rsid w:val="00944723"/>
    <w:rsid w:val="0094521F"/>
    <w:rsid w:val="00946BA6"/>
    <w:rsid w:val="00947D8F"/>
    <w:rsid w:val="00952699"/>
    <w:rsid w:val="00952CAB"/>
    <w:rsid w:val="00957879"/>
    <w:rsid w:val="00960A5C"/>
    <w:rsid w:val="00963806"/>
    <w:rsid w:val="00971AC2"/>
    <w:rsid w:val="0097599C"/>
    <w:rsid w:val="00983036"/>
    <w:rsid w:val="00983597"/>
    <w:rsid w:val="0098580E"/>
    <w:rsid w:val="00987D9E"/>
    <w:rsid w:val="00994449"/>
    <w:rsid w:val="00994DDD"/>
    <w:rsid w:val="00996983"/>
    <w:rsid w:val="009A5F74"/>
    <w:rsid w:val="009A6D14"/>
    <w:rsid w:val="009B20C9"/>
    <w:rsid w:val="009B3BDF"/>
    <w:rsid w:val="009B7446"/>
    <w:rsid w:val="009C056D"/>
    <w:rsid w:val="009C305A"/>
    <w:rsid w:val="009E4C51"/>
    <w:rsid w:val="009E69CC"/>
    <w:rsid w:val="009F4BC2"/>
    <w:rsid w:val="009F4DB7"/>
    <w:rsid w:val="009F7B98"/>
    <w:rsid w:val="00A03FA5"/>
    <w:rsid w:val="00A053C7"/>
    <w:rsid w:val="00A10649"/>
    <w:rsid w:val="00A116B7"/>
    <w:rsid w:val="00A121B5"/>
    <w:rsid w:val="00A125B1"/>
    <w:rsid w:val="00A125E0"/>
    <w:rsid w:val="00A22A98"/>
    <w:rsid w:val="00A25A5F"/>
    <w:rsid w:val="00A3377F"/>
    <w:rsid w:val="00A34AC3"/>
    <w:rsid w:val="00A370F9"/>
    <w:rsid w:val="00A4208C"/>
    <w:rsid w:val="00A434B1"/>
    <w:rsid w:val="00A47E65"/>
    <w:rsid w:val="00A52FE7"/>
    <w:rsid w:val="00A5337C"/>
    <w:rsid w:val="00A54254"/>
    <w:rsid w:val="00A61068"/>
    <w:rsid w:val="00A656F6"/>
    <w:rsid w:val="00A72C11"/>
    <w:rsid w:val="00A80C99"/>
    <w:rsid w:val="00A81B32"/>
    <w:rsid w:val="00A82A09"/>
    <w:rsid w:val="00A82FCE"/>
    <w:rsid w:val="00A8541E"/>
    <w:rsid w:val="00A87D42"/>
    <w:rsid w:val="00AA0B4D"/>
    <w:rsid w:val="00AA12BE"/>
    <w:rsid w:val="00AA1C32"/>
    <w:rsid w:val="00AB1384"/>
    <w:rsid w:val="00AB3839"/>
    <w:rsid w:val="00AB796C"/>
    <w:rsid w:val="00AC3BC2"/>
    <w:rsid w:val="00AC64A1"/>
    <w:rsid w:val="00AC6C45"/>
    <w:rsid w:val="00AD2A8E"/>
    <w:rsid w:val="00AE0579"/>
    <w:rsid w:val="00AE43A5"/>
    <w:rsid w:val="00AF0940"/>
    <w:rsid w:val="00AF56DD"/>
    <w:rsid w:val="00B0700C"/>
    <w:rsid w:val="00B116D4"/>
    <w:rsid w:val="00B164AC"/>
    <w:rsid w:val="00B170E4"/>
    <w:rsid w:val="00B35D53"/>
    <w:rsid w:val="00B444C6"/>
    <w:rsid w:val="00B45255"/>
    <w:rsid w:val="00B4574A"/>
    <w:rsid w:val="00B463C3"/>
    <w:rsid w:val="00B5103D"/>
    <w:rsid w:val="00B517DA"/>
    <w:rsid w:val="00B535F0"/>
    <w:rsid w:val="00B547D3"/>
    <w:rsid w:val="00B55F2E"/>
    <w:rsid w:val="00B64C37"/>
    <w:rsid w:val="00B70944"/>
    <w:rsid w:val="00B7213B"/>
    <w:rsid w:val="00B72D8B"/>
    <w:rsid w:val="00B77CA9"/>
    <w:rsid w:val="00B82392"/>
    <w:rsid w:val="00B832B0"/>
    <w:rsid w:val="00B87F59"/>
    <w:rsid w:val="00B93877"/>
    <w:rsid w:val="00B941E5"/>
    <w:rsid w:val="00B945A8"/>
    <w:rsid w:val="00B94820"/>
    <w:rsid w:val="00B94EF1"/>
    <w:rsid w:val="00B971C3"/>
    <w:rsid w:val="00BA3F62"/>
    <w:rsid w:val="00BA496A"/>
    <w:rsid w:val="00BA5C62"/>
    <w:rsid w:val="00BB12AD"/>
    <w:rsid w:val="00BB2ECA"/>
    <w:rsid w:val="00BB4FAB"/>
    <w:rsid w:val="00BB705B"/>
    <w:rsid w:val="00BC4C7F"/>
    <w:rsid w:val="00BC7212"/>
    <w:rsid w:val="00BD1E57"/>
    <w:rsid w:val="00BD5828"/>
    <w:rsid w:val="00BE0BCC"/>
    <w:rsid w:val="00BE767A"/>
    <w:rsid w:val="00BF5217"/>
    <w:rsid w:val="00C00CC2"/>
    <w:rsid w:val="00C03E60"/>
    <w:rsid w:val="00C144BF"/>
    <w:rsid w:val="00C17A03"/>
    <w:rsid w:val="00C22C43"/>
    <w:rsid w:val="00C23D8A"/>
    <w:rsid w:val="00C25EEF"/>
    <w:rsid w:val="00C36315"/>
    <w:rsid w:val="00C41507"/>
    <w:rsid w:val="00C441C7"/>
    <w:rsid w:val="00C57553"/>
    <w:rsid w:val="00C60583"/>
    <w:rsid w:val="00C62781"/>
    <w:rsid w:val="00C63FF2"/>
    <w:rsid w:val="00C729E0"/>
    <w:rsid w:val="00C7394E"/>
    <w:rsid w:val="00C77C7D"/>
    <w:rsid w:val="00C8281E"/>
    <w:rsid w:val="00C83542"/>
    <w:rsid w:val="00C83905"/>
    <w:rsid w:val="00C853E6"/>
    <w:rsid w:val="00C93A89"/>
    <w:rsid w:val="00C95909"/>
    <w:rsid w:val="00CA1939"/>
    <w:rsid w:val="00CA7B00"/>
    <w:rsid w:val="00CB2DDC"/>
    <w:rsid w:val="00CD530A"/>
    <w:rsid w:val="00CE085A"/>
    <w:rsid w:val="00CE11B0"/>
    <w:rsid w:val="00CF1B60"/>
    <w:rsid w:val="00CF47CC"/>
    <w:rsid w:val="00CF5F15"/>
    <w:rsid w:val="00CF70C1"/>
    <w:rsid w:val="00D02AB9"/>
    <w:rsid w:val="00D05F14"/>
    <w:rsid w:val="00D12550"/>
    <w:rsid w:val="00D17C2A"/>
    <w:rsid w:val="00D17D6B"/>
    <w:rsid w:val="00D268DA"/>
    <w:rsid w:val="00D3452C"/>
    <w:rsid w:val="00D42503"/>
    <w:rsid w:val="00D468E6"/>
    <w:rsid w:val="00D50D25"/>
    <w:rsid w:val="00D52535"/>
    <w:rsid w:val="00D56BF0"/>
    <w:rsid w:val="00D60524"/>
    <w:rsid w:val="00D61E9B"/>
    <w:rsid w:val="00D63386"/>
    <w:rsid w:val="00D70A77"/>
    <w:rsid w:val="00D70AC3"/>
    <w:rsid w:val="00D7202E"/>
    <w:rsid w:val="00D73AE7"/>
    <w:rsid w:val="00D773C1"/>
    <w:rsid w:val="00D80092"/>
    <w:rsid w:val="00D802B0"/>
    <w:rsid w:val="00D904AE"/>
    <w:rsid w:val="00D927DA"/>
    <w:rsid w:val="00D961CA"/>
    <w:rsid w:val="00D964BA"/>
    <w:rsid w:val="00D97EDA"/>
    <w:rsid w:val="00DA252C"/>
    <w:rsid w:val="00DA26D9"/>
    <w:rsid w:val="00DA441E"/>
    <w:rsid w:val="00DA50EE"/>
    <w:rsid w:val="00DA6583"/>
    <w:rsid w:val="00DB21A2"/>
    <w:rsid w:val="00DB4D95"/>
    <w:rsid w:val="00DB507D"/>
    <w:rsid w:val="00DB5E7D"/>
    <w:rsid w:val="00DC2C01"/>
    <w:rsid w:val="00DC3906"/>
    <w:rsid w:val="00DD2EDA"/>
    <w:rsid w:val="00DD5984"/>
    <w:rsid w:val="00DE027F"/>
    <w:rsid w:val="00DE7599"/>
    <w:rsid w:val="00DE7995"/>
    <w:rsid w:val="00DF12EA"/>
    <w:rsid w:val="00DF29B5"/>
    <w:rsid w:val="00DF5D37"/>
    <w:rsid w:val="00DF7958"/>
    <w:rsid w:val="00DF7ECD"/>
    <w:rsid w:val="00E00D2A"/>
    <w:rsid w:val="00E11614"/>
    <w:rsid w:val="00E14A0E"/>
    <w:rsid w:val="00E17FE8"/>
    <w:rsid w:val="00E21D4F"/>
    <w:rsid w:val="00E310C2"/>
    <w:rsid w:val="00E3209E"/>
    <w:rsid w:val="00E37F3B"/>
    <w:rsid w:val="00E50CB9"/>
    <w:rsid w:val="00E510C3"/>
    <w:rsid w:val="00E52171"/>
    <w:rsid w:val="00E574E3"/>
    <w:rsid w:val="00E57DB8"/>
    <w:rsid w:val="00E61B56"/>
    <w:rsid w:val="00E64994"/>
    <w:rsid w:val="00E709D3"/>
    <w:rsid w:val="00E72305"/>
    <w:rsid w:val="00E74898"/>
    <w:rsid w:val="00E7538C"/>
    <w:rsid w:val="00E811A9"/>
    <w:rsid w:val="00E84E4E"/>
    <w:rsid w:val="00E84F05"/>
    <w:rsid w:val="00EA55B3"/>
    <w:rsid w:val="00EB471D"/>
    <w:rsid w:val="00EB7656"/>
    <w:rsid w:val="00EC0902"/>
    <w:rsid w:val="00EC4CEC"/>
    <w:rsid w:val="00EC51A3"/>
    <w:rsid w:val="00EC61BF"/>
    <w:rsid w:val="00ED50FA"/>
    <w:rsid w:val="00ED7707"/>
    <w:rsid w:val="00EE4CD6"/>
    <w:rsid w:val="00EE7470"/>
    <w:rsid w:val="00EF0F1E"/>
    <w:rsid w:val="00EF16C5"/>
    <w:rsid w:val="00EF70B1"/>
    <w:rsid w:val="00F03087"/>
    <w:rsid w:val="00F030B2"/>
    <w:rsid w:val="00F2224B"/>
    <w:rsid w:val="00F244D7"/>
    <w:rsid w:val="00F24D78"/>
    <w:rsid w:val="00F25EA1"/>
    <w:rsid w:val="00F305E0"/>
    <w:rsid w:val="00F37F0A"/>
    <w:rsid w:val="00F45192"/>
    <w:rsid w:val="00F505DE"/>
    <w:rsid w:val="00F63137"/>
    <w:rsid w:val="00F63538"/>
    <w:rsid w:val="00F63C0A"/>
    <w:rsid w:val="00F6678A"/>
    <w:rsid w:val="00F710C2"/>
    <w:rsid w:val="00F72EF9"/>
    <w:rsid w:val="00F73EDB"/>
    <w:rsid w:val="00F75DF3"/>
    <w:rsid w:val="00F76117"/>
    <w:rsid w:val="00F8086F"/>
    <w:rsid w:val="00F828CA"/>
    <w:rsid w:val="00F83C8E"/>
    <w:rsid w:val="00F87C03"/>
    <w:rsid w:val="00F90E4C"/>
    <w:rsid w:val="00F90F17"/>
    <w:rsid w:val="00F9347A"/>
    <w:rsid w:val="00FA104E"/>
    <w:rsid w:val="00FA4FE0"/>
    <w:rsid w:val="00FA727B"/>
    <w:rsid w:val="00FB06DC"/>
    <w:rsid w:val="00FB278B"/>
    <w:rsid w:val="00FB3F01"/>
    <w:rsid w:val="00FB5A60"/>
    <w:rsid w:val="00FC47F7"/>
    <w:rsid w:val="00FD5254"/>
    <w:rsid w:val="00FD5950"/>
    <w:rsid w:val="00FE1A93"/>
    <w:rsid w:val="00FF2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5854E2F"/>
  <w15:docId w15:val="{9D4889C9-3621-42D6-913A-9569C85F6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4A0E"/>
    <w:pPr>
      <w:spacing w:after="120"/>
    </w:pPr>
    <w:rPr>
      <w:rFonts w:ascii="Arial" w:eastAsiaTheme="minorHAnsi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78F3"/>
    <w:pPr>
      <w:keepNext/>
      <w:numPr>
        <w:numId w:val="1"/>
      </w:numPr>
      <w:spacing w:before="240" w:after="60"/>
      <w:outlineLvl w:val="0"/>
    </w:pPr>
    <w:rPr>
      <w:b/>
      <w:color w:val="0B5ED7"/>
      <w:kern w:val="28"/>
      <w:sz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qFormat/>
    <w:rsid w:val="00054030"/>
    <w:pPr>
      <w:keepNext/>
      <w:numPr>
        <w:ilvl w:val="1"/>
        <w:numId w:val="1"/>
      </w:numPr>
      <w:tabs>
        <w:tab w:val="clear" w:pos="6814"/>
      </w:tabs>
      <w:spacing w:before="240" w:after="60"/>
      <w:ind w:left="567"/>
      <w:outlineLvl w:val="1"/>
    </w:pPr>
    <w:rPr>
      <w:b/>
      <w:color w:val="0B5ED7"/>
      <w:sz w:val="24"/>
    </w:rPr>
  </w:style>
  <w:style w:type="paragraph" w:styleId="Heading3">
    <w:name w:val="heading 3"/>
    <w:basedOn w:val="Normal"/>
    <w:next w:val="Normal"/>
    <w:uiPriority w:val="9"/>
    <w:qFormat/>
    <w:rsid w:val="00E50CB9"/>
    <w:pPr>
      <w:keepNext/>
      <w:numPr>
        <w:ilvl w:val="2"/>
        <w:numId w:val="1"/>
      </w:numPr>
      <w:spacing w:before="240" w:after="60"/>
      <w:outlineLvl w:val="2"/>
    </w:pPr>
    <w:rPr>
      <w:b/>
      <w:sz w:val="24"/>
    </w:rPr>
  </w:style>
  <w:style w:type="paragraph" w:styleId="Heading4">
    <w:name w:val="heading 4"/>
    <w:basedOn w:val="Normal"/>
    <w:next w:val="Normal"/>
    <w:uiPriority w:val="9"/>
    <w:qFormat/>
    <w:rsid w:val="00E50CB9"/>
    <w:pPr>
      <w:keepNext/>
      <w:numPr>
        <w:ilvl w:val="3"/>
        <w:numId w:val="1"/>
      </w:numPr>
      <w:spacing w:before="240" w:after="60"/>
      <w:outlineLvl w:val="3"/>
    </w:pPr>
    <w:rPr>
      <w:b/>
      <w:sz w:val="22"/>
    </w:rPr>
  </w:style>
  <w:style w:type="paragraph" w:styleId="Heading5">
    <w:name w:val="heading 5"/>
    <w:basedOn w:val="Normal"/>
    <w:next w:val="Normal"/>
    <w:uiPriority w:val="9"/>
    <w:qFormat/>
    <w:rsid w:val="00E50CB9"/>
    <w:pPr>
      <w:numPr>
        <w:ilvl w:val="4"/>
        <w:numId w:val="1"/>
      </w:numPr>
      <w:spacing w:before="240" w:after="60"/>
      <w:outlineLvl w:val="4"/>
    </w:pPr>
    <w:rPr>
      <w:b/>
      <w:i/>
      <w:sz w:val="22"/>
    </w:rPr>
  </w:style>
  <w:style w:type="paragraph" w:styleId="Heading6">
    <w:name w:val="heading 6"/>
    <w:basedOn w:val="Normal"/>
    <w:next w:val="Normal"/>
    <w:qFormat/>
    <w:rsid w:val="00E50CB9"/>
    <w:pPr>
      <w:numPr>
        <w:ilvl w:val="5"/>
        <w:numId w:val="1"/>
      </w:numPr>
      <w:spacing w:before="240" w:after="60"/>
      <w:ind w:left="1151" w:hanging="1151"/>
      <w:outlineLvl w:val="5"/>
    </w:pPr>
    <w:rPr>
      <w:sz w:val="22"/>
    </w:rPr>
  </w:style>
  <w:style w:type="paragraph" w:styleId="Heading7">
    <w:name w:val="heading 7"/>
    <w:basedOn w:val="Normal"/>
    <w:next w:val="Normal"/>
    <w:qFormat/>
    <w:rsid w:val="00E50CB9"/>
    <w:pPr>
      <w:numPr>
        <w:ilvl w:val="6"/>
        <w:numId w:val="1"/>
      </w:numPr>
      <w:spacing w:before="240" w:after="60"/>
      <w:ind w:left="1298" w:hanging="1298"/>
      <w:outlineLvl w:val="6"/>
    </w:pPr>
    <w:rPr>
      <w:i/>
      <w:sz w:val="22"/>
    </w:rPr>
  </w:style>
  <w:style w:type="paragraph" w:styleId="Heading8">
    <w:name w:val="heading 8"/>
    <w:basedOn w:val="Normal"/>
    <w:next w:val="Normal"/>
    <w:qFormat/>
    <w:rsid w:val="00E50CB9"/>
    <w:pPr>
      <w:numPr>
        <w:ilvl w:val="7"/>
        <w:numId w:val="1"/>
      </w:numPr>
      <w:spacing w:before="240" w:after="60"/>
      <w:outlineLvl w:val="7"/>
    </w:pPr>
  </w:style>
  <w:style w:type="paragraph" w:styleId="Heading9">
    <w:name w:val="heading 9"/>
    <w:basedOn w:val="Normal"/>
    <w:next w:val="Normal"/>
    <w:qFormat/>
    <w:rsid w:val="00E50CB9"/>
    <w:pPr>
      <w:numPr>
        <w:ilvl w:val="8"/>
        <w:numId w:val="1"/>
      </w:numPr>
      <w:spacing w:before="240" w:after="60"/>
      <w:ind w:left="1582" w:hanging="1582"/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B69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DC3906"/>
    <w:pPr>
      <w:spacing w:after="0"/>
    </w:pPr>
    <w:rPr>
      <w:b/>
      <w:sz w:val="24"/>
    </w:rPr>
  </w:style>
  <w:style w:type="paragraph" w:styleId="Footer">
    <w:name w:val="footer"/>
    <w:basedOn w:val="Normal"/>
    <w:link w:val="FooterChar"/>
    <w:uiPriority w:val="99"/>
    <w:rsid w:val="002C78F3"/>
    <w:pPr>
      <w:spacing w:after="0"/>
    </w:pPr>
    <w:rPr>
      <w:sz w:val="16"/>
    </w:rPr>
  </w:style>
  <w:style w:type="paragraph" w:styleId="NoSpacing">
    <w:name w:val="No Spacing"/>
    <w:basedOn w:val="Normal"/>
    <w:uiPriority w:val="1"/>
    <w:qFormat/>
    <w:rsid w:val="002C78F3"/>
    <w:pPr>
      <w:spacing w:after="0"/>
    </w:pPr>
  </w:style>
  <w:style w:type="paragraph" w:styleId="Title">
    <w:name w:val="Title"/>
    <w:basedOn w:val="Normal"/>
    <w:next w:val="Normal"/>
    <w:link w:val="TitleChar"/>
    <w:qFormat/>
    <w:rsid w:val="00E50CB9"/>
    <w:pPr>
      <w:spacing w:after="300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paragraph" w:styleId="FootnoteText">
    <w:name w:val="footnote text"/>
    <w:basedOn w:val="Normal"/>
    <w:semiHidden/>
    <w:rsid w:val="00524106"/>
  </w:style>
  <w:style w:type="character" w:customStyle="1" w:styleId="TitleChar">
    <w:name w:val="Title Char"/>
    <w:basedOn w:val="DefaultParagraphFont"/>
    <w:link w:val="Title"/>
    <w:rsid w:val="00E50CB9"/>
    <w:rPr>
      <w:rFonts w:ascii="Arial" w:eastAsiaTheme="majorEastAsia" w:hAnsi="Arial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E50CB9"/>
    <w:pPr>
      <w:numPr>
        <w:ilvl w:val="1"/>
      </w:numPr>
    </w:pPr>
    <w:rPr>
      <w:rFonts w:eastAsiaTheme="majorEastAsia" w:cstheme="majorBidi"/>
      <w:i/>
      <w:iCs/>
      <w:color w:val="0B5ED7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E50CB9"/>
    <w:rPr>
      <w:rFonts w:ascii="Arial" w:eastAsiaTheme="majorEastAsia" w:hAnsi="Arial" w:cstheme="majorBidi"/>
      <w:i/>
      <w:iCs/>
      <w:color w:val="0B5ED7"/>
      <w:spacing w:val="15"/>
      <w:sz w:val="24"/>
      <w:szCs w:val="24"/>
    </w:rPr>
  </w:style>
  <w:style w:type="table" w:styleId="TableGrid">
    <w:name w:val="Table Grid"/>
    <w:basedOn w:val="TableNormal"/>
    <w:rsid w:val="001E2F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basedOn w:val="DefaultParagraphFont"/>
    <w:link w:val="Footer"/>
    <w:uiPriority w:val="99"/>
    <w:rsid w:val="002C78F3"/>
    <w:rPr>
      <w:rFonts w:ascii="Arial" w:eastAsiaTheme="minorHAnsi" w:hAnsi="Arial"/>
      <w:sz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C78F3"/>
    <w:rPr>
      <w:rFonts w:ascii="Arial" w:eastAsiaTheme="minorHAnsi" w:hAnsi="Arial"/>
      <w:b/>
      <w:color w:val="0B5ED7"/>
      <w:kern w:val="28"/>
      <w:sz w:val="28"/>
      <w:lang w:val="en-GB"/>
    </w:rPr>
  </w:style>
  <w:style w:type="paragraph" w:styleId="TOC1">
    <w:name w:val="toc 1"/>
    <w:basedOn w:val="Normal"/>
    <w:next w:val="Normal"/>
    <w:autoRedefine/>
    <w:uiPriority w:val="39"/>
    <w:rsid w:val="002E7D51"/>
    <w:pPr>
      <w:tabs>
        <w:tab w:val="left" w:pos="403"/>
        <w:tab w:val="right" w:leader="dot" w:pos="9631"/>
      </w:tabs>
      <w:spacing w:after="60"/>
    </w:pPr>
    <w:rPr>
      <w:b/>
    </w:rPr>
  </w:style>
  <w:style w:type="paragraph" w:styleId="TOC2">
    <w:name w:val="toc 2"/>
    <w:basedOn w:val="Normal"/>
    <w:next w:val="Normal"/>
    <w:autoRedefine/>
    <w:uiPriority w:val="39"/>
    <w:rsid w:val="002E7D51"/>
    <w:pPr>
      <w:spacing w:after="60"/>
      <w:ind w:left="198"/>
    </w:pPr>
  </w:style>
  <w:style w:type="paragraph" w:styleId="TOC3">
    <w:name w:val="toc 3"/>
    <w:basedOn w:val="Normal"/>
    <w:next w:val="Normal"/>
    <w:autoRedefine/>
    <w:uiPriority w:val="39"/>
    <w:rsid w:val="002E7D51"/>
    <w:pPr>
      <w:spacing w:after="60"/>
      <w:ind w:left="403"/>
    </w:pPr>
  </w:style>
  <w:style w:type="paragraph" w:styleId="TOCHeading">
    <w:name w:val="TOC Heading"/>
    <w:basedOn w:val="Heading1"/>
    <w:next w:val="Normal"/>
    <w:uiPriority w:val="39"/>
    <w:unhideWhenUsed/>
    <w:qFormat/>
    <w:rsid w:val="002E7D51"/>
    <w:pPr>
      <w:keepLines/>
      <w:numPr>
        <w:numId w:val="0"/>
      </w:numPr>
      <w:outlineLvl w:val="9"/>
    </w:pPr>
    <w:rPr>
      <w:rFonts w:eastAsiaTheme="majorEastAsia" w:cstheme="majorBidi"/>
      <w:bCs/>
      <w:kern w:val="0"/>
      <w:szCs w:val="28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265D1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0294D"/>
    <w:pPr>
      <w:spacing w:before="100" w:beforeAutospacing="1" w:after="100" w:afterAutospacing="1"/>
    </w:pPr>
    <w:rPr>
      <w:rFonts w:ascii="Times New Roman" w:hAnsi="Times New Roman"/>
      <w:sz w:val="24"/>
      <w:szCs w:val="24"/>
      <w:lang w:val="nl-NL" w:eastAsia="ja-JP"/>
    </w:rPr>
  </w:style>
  <w:style w:type="character" w:styleId="Hyperlink">
    <w:name w:val="Hyperlink"/>
    <w:basedOn w:val="DefaultParagraphFont"/>
    <w:uiPriority w:val="99"/>
    <w:unhideWhenUsed/>
    <w:rsid w:val="008F33C4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54030"/>
    <w:rPr>
      <w:rFonts w:ascii="Arial" w:eastAsiaTheme="minorHAnsi" w:hAnsi="Arial"/>
      <w:b/>
      <w:color w:val="0B5ED7"/>
      <w:sz w:val="24"/>
    </w:rPr>
  </w:style>
  <w:style w:type="paragraph" w:styleId="ListBullet">
    <w:name w:val="List Bullet"/>
    <w:basedOn w:val="Normal"/>
    <w:rsid w:val="00881922"/>
    <w:pPr>
      <w:numPr>
        <w:numId w:val="2"/>
      </w:numPr>
      <w:spacing w:after="0"/>
    </w:pPr>
    <w:rPr>
      <w:rFonts w:eastAsia="Times New Roman"/>
    </w:rPr>
  </w:style>
  <w:style w:type="paragraph" w:customStyle="1" w:styleId="NormalBold">
    <w:name w:val="Normal + Bold"/>
    <w:basedOn w:val="Normal"/>
    <w:next w:val="Normal"/>
    <w:link w:val="NormalBoldChar"/>
    <w:rsid w:val="00881922"/>
    <w:pPr>
      <w:spacing w:after="0"/>
    </w:pPr>
    <w:rPr>
      <w:rFonts w:eastAsia="Times New Roman"/>
      <w:b/>
    </w:rPr>
  </w:style>
  <w:style w:type="character" w:customStyle="1" w:styleId="NormalBoldChar">
    <w:name w:val="Normal + Bold Char"/>
    <w:link w:val="NormalBold"/>
    <w:rsid w:val="00881922"/>
    <w:rPr>
      <w:rFonts w:ascii="Arial" w:hAnsi="Arial"/>
      <w:b/>
    </w:rPr>
  </w:style>
  <w:style w:type="paragraph" w:styleId="BodyText">
    <w:name w:val="Body Text"/>
    <w:basedOn w:val="Normal"/>
    <w:link w:val="BodyTextChar"/>
    <w:unhideWhenUsed/>
    <w:rsid w:val="00881922"/>
  </w:style>
  <w:style w:type="character" w:customStyle="1" w:styleId="BodyTextChar">
    <w:name w:val="Body Text Char"/>
    <w:basedOn w:val="DefaultParagraphFont"/>
    <w:link w:val="BodyText"/>
    <w:rsid w:val="00881922"/>
    <w:rPr>
      <w:rFonts w:ascii="Arial" w:eastAsiaTheme="minorHAnsi" w:hAnsi="Arial"/>
    </w:rPr>
  </w:style>
  <w:style w:type="character" w:customStyle="1" w:styleId="ListParagraphChar">
    <w:name w:val="List Paragraph Char"/>
    <w:link w:val="ListParagraph"/>
    <w:uiPriority w:val="34"/>
    <w:rsid w:val="006E61B1"/>
    <w:rPr>
      <w:rFonts w:ascii="Arial" w:eastAsiaTheme="minorHAnsi" w:hAnsi="Arial"/>
    </w:rPr>
  </w:style>
  <w:style w:type="paragraph" w:customStyle="1" w:styleId="Bullet4">
    <w:name w:val="Bullet4"/>
    <w:basedOn w:val="Normal"/>
    <w:rsid w:val="00295D9B"/>
    <w:pPr>
      <w:numPr>
        <w:numId w:val="4"/>
      </w:numPr>
      <w:tabs>
        <w:tab w:val="clear" w:pos="2016"/>
        <w:tab w:val="num" w:pos="2520"/>
      </w:tabs>
      <w:spacing w:after="80"/>
      <w:ind w:left="2520"/>
    </w:pPr>
    <w:rPr>
      <w:rFonts w:ascii="Times New Roman" w:eastAsia="Times New Roman" w:hAnsi="Times New Roman"/>
      <w:sz w:val="22"/>
    </w:rPr>
  </w:style>
  <w:style w:type="paragraph" w:customStyle="1" w:styleId="BodyTextKeep">
    <w:name w:val="Body Text Keep"/>
    <w:basedOn w:val="BodyText"/>
    <w:unhideWhenUsed/>
    <w:rsid w:val="00783484"/>
    <w:pPr>
      <w:keepNext/>
      <w:spacing w:after="160" w:line="480" w:lineRule="auto"/>
    </w:pPr>
    <w:rPr>
      <w:rFonts w:eastAsia="Times New Roman"/>
      <w:lang w:eastAsia="zh-CN"/>
    </w:rPr>
  </w:style>
  <w:style w:type="paragraph" w:customStyle="1" w:styleId="Tablebody">
    <w:name w:val="Table body"/>
    <w:basedOn w:val="Normal"/>
    <w:link w:val="TablebodyChar"/>
    <w:qFormat/>
    <w:rsid w:val="007E5B5C"/>
    <w:pPr>
      <w:spacing w:after="0"/>
      <w:ind w:left="155"/>
    </w:pPr>
    <w:rPr>
      <w:rFonts w:eastAsia="Calibri" w:cs="Arial"/>
    </w:rPr>
  </w:style>
  <w:style w:type="character" w:customStyle="1" w:styleId="TablebodyChar">
    <w:name w:val="Table body Char"/>
    <w:link w:val="Tablebody"/>
    <w:rsid w:val="007E5B5C"/>
    <w:rPr>
      <w:rFonts w:ascii="Arial" w:eastAsia="Calibri" w:hAnsi="Arial" w:cs="Arial"/>
    </w:rPr>
  </w:style>
  <w:style w:type="paragraph" w:customStyle="1" w:styleId="Body">
    <w:name w:val="Body"/>
    <w:basedOn w:val="Normal"/>
    <w:link w:val="BodyChar"/>
    <w:unhideWhenUsed/>
    <w:rsid w:val="007E5B5C"/>
    <w:pPr>
      <w:spacing w:after="0"/>
    </w:pPr>
    <w:rPr>
      <w:rFonts w:eastAsia="Times New Roman"/>
      <w:color w:val="000000"/>
      <w:szCs w:val="22"/>
      <w:lang w:val="x-none" w:eastAsia="zh-CN"/>
    </w:rPr>
  </w:style>
  <w:style w:type="character" w:customStyle="1" w:styleId="BodyChar">
    <w:name w:val="Body Char"/>
    <w:link w:val="Body"/>
    <w:rsid w:val="007E5B5C"/>
    <w:rPr>
      <w:rFonts w:ascii="Arial" w:hAnsi="Arial"/>
      <w:color w:val="000000"/>
      <w:szCs w:val="22"/>
      <w:lang w:val="x-none" w:eastAsia="zh-CN"/>
    </w:rPr>
  </w:style>
  <w:style w:type="paragraph" w:customStyle="1" w:styleId="Text">
    <w:name w:val="Text"/>
    <w:basedOn w:val="Normal"/>
    <w:link w:val="TextChar"/>
    <w:unhideWhenUsed/>
    <w:rsid w:val="007E5B5C"/>
    <w:pPr>
      <w:widowControl w:val="0"/>
      <w:spacing w:after="0"/>
    </w:pPr>
    <w:rPr>
      <w:rFonts w:eastAsia="Times New Roman"/>
      <w:bCs/>
      <w:lang w:val="x-none" w:eastAsia="x-none"/>
    </w:rPr>
  </w:style>
  <w:style w:type="character" w:customStyle="1" w:styleId="TextChar">
    <w:name w:val="Text Char"/>
    <w:link w:val="Text"/>
    <w:rsid w:val="007E5B5C"/>
    <w:rPr>
      <w:rFonts w:ascii="Arial" w:hAnsi="Arial"/>
      <w:bCs/>
      <w:lang w:val="x-none" w:eastAsia="x-none"/>
    </w:rPr>
  </w:style>
  <w:style w:type="paragraph" w:styleId="ListBullet2">
    <w:name w:val="List Bullet 2"/>
    <w:basedOn w:val="Normal"/>
    <w:rsid w:val="004A4BF2"/>
    <w:pPr>
      <w:numPr>
        <w:numId w:val="8"/>
      </w:numPr>
      <w:spacing w:after="0"/>
    </w:pPr>
    <w:rPr>
      <w:rFonts w:eastAsia="Times New Roman"/>
    </w:rPr>
  </w:style>
  <w:style w:type="paragraph" w:styleId="Revision">
    <w:name w:val="Revision"/>
    <w:hidden/>
    <w:uiPriority w:val="99"/>
    <w:semiHidden/>
    <w:rsid w:val="00616B5F"/>
    <w:rPr>
      <w:rFonts w:ascii="Arial" w:eastAsiaTheme="minorHAnsi" w:hAnsi="Arial"/>
    </w:rPr>
  </w:style>
  <w:style w:type="character" w:styleId="CommentReference">
    <w:name w:val="annotation reference"/>
    <w:basedOn w:val="DefaultParagraphFont"/>
    <w:semiHidden/>
    <w:unhideWhenUsed/>
    <w:rsid w:val="00616B5F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616B5F"/>
  </w:style>
  <w:style w:type="character" w:customStyle="1" w:styleId="CommentTextChar">
    <w:name w:val="Comment Text Char"/>
    <w:basedOn w:val="DefaultParagraphFont"/>
    <w:link w:val="CommentText"/>
    <w:semiHidden/>
    <w:rsid w:val="00616B5F"/>
    <w:rPr>
      <w:rFonts w:ascii="Arial" w:eastAsiaTheme="minorHAnsi" w:hAnsi="Arial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616B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616B5F"/>
    <w:rPr>
      <w:rFonts w:ascii="Arial" w:eastAsiaTheme="minorHAnsi" w:hAnsi="Arial"/>
      <w:b/>
      <w:bCs/>
    </w:rPr>
  </w:style>
  <w:style w:type="paragraph" w:customStyle="1" w:styleId="Assimafooter">
    <w:name w:val="Assima_footer"/>
    <w:basedOn w:val="Normal"/>
    <w:qFormat/>
    <w:rsid w:val="00315AA6"/>
    <w:pPr>
      <w:spacing w:after="0"/>
      <w:jc w:val="center"/>
    </w:pPr>
    <w:rPr>
      <w:rFonts w:eastAsia="Calibri"/>
      <w:sz w:val="16"/>
    </w:rPr>
  </w:style>
  <w:style w:type="paragraph" w:customStyle="1" w:styleId="Assimafooteralignleft">
    <w:name w:val="Assima_footer_align_left"/>
    <w:basedOn w:val="Assimafooter"/>
    <w:qFormat/>
    <w:rsid w:val="00315AA6"/>
    <w:pPr>
      <w:jc w:val="left"/>
    </w:pPr>
  </w:style>
  <w:style w:type="paragraph" w:customStyle="1" w:styleId="AppendixLevel1">
    <w:name w:val="AppendixLevel1"/>
    <w:basedOn w:val="Heading1"/>
    <w:link w:val="AppendixLevel1Char"/>
    <w:qFormat/>
    <w:rsid w:val="00665971"/>
    <w:pPr>
      <w:numPr>
        <w:numId w:val="0"/>
      </w:numPr>
    </w:pPr>
  </w:style>
  <w:style w:type="character" w:customStyle="1" w:styleId="AppendixLevel1Char">
    <w:name w:val="AppendixLevel1 Char"/>
    <w:basedOn w:val="DefaultParagraphFont"/>
    <w:link w:val="AppendixLevel1"/>
    <w:rsid w:val="00665971"/>
    <w:rPr>
      <w:rFonts w:ascii="Arial" w:eastAsiaTheme="minorHAnsi" w:hAnsi="Arial"/>
      <w:b/>
      <w:color w:val="0B5ED7"/>
      <w:kern w:val="28"/>
      <w:sz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6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0947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0379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3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6934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35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92944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81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15594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70489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83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544302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3955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35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2260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1757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644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0381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64385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56680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0321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403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8938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5475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43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89620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17158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34129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06716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6237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6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9819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747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7748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0021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6342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530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2153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7125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9357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0624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500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9917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5853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32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tfsemea1.ta.philips.com:8080/tfs/TPC_Region24/CDP2/_git/ufw-ios-uappframework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310175353\Desktop\PEQS\Template%20PEQS%20Template%20%20Draft%20V1-evdw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F22D4ED0D65744A5324CFBF61E7267" ma:contentTypeVersion="0" ma:contentTypeDescription="Create a new document." ma:contentTypeScope="" ma:versionID="1c7d39199afebea215da257a1a8442a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38131F-7539-474A-BC86-ECBF587956E8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C8D50362-B91F-448D-91A7-208A13EF28A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37858D-D96B-464A-96FE-9F9FC60B5B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1B90961-FF0A-D144-B61C-9E564B24F0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C:\Users\310175353\Desktop\PEQS\Template PEQS Template  Draft V1-evdw.dotx</Template>
  <TotalTime>42</TotalTime>
  <Pages>2</Pages>
  <Words>247</Words>
  <Characters>1414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Release Note template</vt:lpstr>
    </vt:vector>
  </TitlesOfParts>
  <Company>Philips</Company>
  <LinksUpToDate>false</LinksUpToDate>
  <CharactersWithSpaces>1658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Release Note template</dc:title>
  <dc:creator>Mulder, Maarten de</dc:creator>
  <cp:lastModifiedBy>Guha, Susmit</cp:lastModifiedBy>
  <cp:revision>9</cp:revision>
  <cp:lastPrinted>2015-09-23T13:56:00Z</cp:lastPrinted>
  <dcterms:created xsi:type="dcterms:W3CDTF">2017-03-02T08:31:00Z</dcterms:created>
  <dcterms:modified xsi:type="dcterms:W3CDTF">2017-03-31T10:55:00Z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0x0101006DF22D4ED0D65744A5324CFBF61E7267</vt:lpwstr>
  </property>
  <property fmtid="{D5CDD505-2E9C-101B-9397-08002B2CF9AE}" pid="3" name="CRM">
    <vt:lpwstr>false</vt:lpwstr>
  </property>
  <property fmtid="{D5CDD505-2E9C-101B-9397-08002B2CF9AE}" pid="4" name="PL">
    <vt:lpwstr>false</vt:lpwstr>
  </property>
  <property fmtid="{D5CDD505-2E9C-101B-9397-08002B2CF9AE}" pid="5" name="Author1">
    <vt:lpwstr/>
  </property>
  <property fmtid="{D5CDD505-2E9C-101B-9397-08002B2CF9AE}" pid="6" name="Type C">
    <vt:lpwstr>false</vt:lpwstr>
  </property>
  <property fmtid="{D5CDD505-2E9C-101B-9397-08002B2CF9AE}" pid="7" name="Type B">
    <vt:lpwstr>false</vt:lpwstr>
  </property>
  <property fmtid="{D5CDD505-2E9C-101B-9397-08002B2CF9AE}" pid="8" name="Retention period">
    <vt:lpwstr>7 years</vt:lpwstr>
  </property>
  <property fmtid="{D5CDD505-2E9C-101B-9397-08002B2CF9AE}" pid="9" name="PO">
    <vt:bool>false</vt:bool>
  </property>
  <property fmtid="{D5CDD505-2E9C-101B-9397-08002B2CF9AE}" pid="10" name="DLCPolicyLabelValue">
    <vt:lpwstr>0.1
Draft</vt:lpwstr>
  </property>
  <property fmtid="{D5CDD505-2E9C-101B-9397-08002B2CF9AE}" pid="11" name="Eng">
    <vt:lpwstr>false</vt:lpwstr>
  </property>
  <property fmtid="{D5CDD505-2E9C-101B-9397-08002B2CF9AE}" pid="12" name="DLCPolicyLabelClientValue">
    <vt:lpwstr>{_UIVersionString}
{_ModerationStatus}</vt:lpwstr>
  </property>
  <property fmtid="{D5CDD505-2E9C-101B-9397-08002B2CF9AE}" pid="13" name="Approvers">
    <vt:lpwstr/>
  </property>
  <property fmtid="{D5CDD505-2E9C-101B-9397-08002B2CF9AE}" pid="14" name="Type A">
    <vt:lpwstr>false</vt:lpwstr>
  </property>
  <property fmtid="{D5CDD505-2E9C-101B-9397-08002B2CF9AE}" pid="15" name="All">
    <vt:lpwstr>false</vt:lpwstr>
  </property>
  <property fmtid="{D5CDD505-2E9C-101B-9397-08002B2CF9AE}" pid="16" name="Order">
    <vt:r8>300</vt:r8>
  </property>
  <property fmtid="{D5CDD505-2E9C-101B-9397-08002B2CF9AE}" pid="17" name="xd_ProgID">
    <vt:lpwstr/>
  </property>
  <property fmtid="{D5CDD505-2E9C-101B-9397-08002B2CF9AE}" pid="18" name="TemplateUrl">
    <vt:lpwstr/>
  </property>
</Properties>
</file>